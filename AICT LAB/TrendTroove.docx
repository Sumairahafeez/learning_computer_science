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115" w:type="dxa"/>
          <w:right w:w="115" w:type="dxa"/>
        </w:tblCellMar>
        <w:tblLook w:val="0600" w:firstRow="0" w:lastRow="0" w:firstColumn="0" w:lastColumn="0" w:noHBand="1" w:noVBand="1"/>
      </w:tblPr>
      <w:tblGrid>
        <w:gridCol w:w="1552"/>
        <w:gridCol w:w="7374"/>
        <w:gridCol w:w="1154"/>
      </w:tblGrid>
      <w:tr w:rsidR="005854DB" w:rsidRPr="0092125E" w:rsidTr="005854DB">
        <w:trPr>
          <w:trHeight w:val="1152"/>
        </w:trPr>
        <w:tc>
          <w:tcPr>
            <w:tcW w:w="9350" w:type="dxa"/>
            <w:gridSpan w:val="3"/>
            <w:vAlign w:val="center"/>
          </w:tcPr>
          <w:bookmarkStart w:id="0" w:name="_Toc800529"/>
          <w:p w:rsidR="005854DB" w:rsidRPr="005854DB" w:rsidRDefault="00584239" w:rsidP="00BD2399">
            <w:pPr>
              <w:pStyle w:val="Title"/>
            </w:pPr>
            <w:sdt>
              <w:sdtPr>
                <w:alias w:val="Title"/>
                <w:tag w:val=""/>
                <w:id w:val="2016188051"/>
                <w:placeholder>
                  <w:docPart w:val="534FB614A3A441A2B2998FFCDEADD4C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D2399">
                  <w:t>WELCOME TO TRENDTROOVE</w:t>
                </w:r>
              </w:sdtContent>
            </w:sdt>
          </w:p>
        </w:tc>
      </w:tr>
      <w:tr w:rsidR="005854DB" w:rsidRPr="0092125E" w:rsidTr="005854DB">
        <w:trPr>
          <w:trHeight w:val="144"/>
        </w:trPr>
        <w:tc>
          <w:tcPr>
            <w:tcW w:w="1440" w:type="dxa"/>
            <w:shd w:val="clear" w:color="auto" w:fill="auto"/>
          </w:tcPr>
          <w:p w:rsidR="005854DB" w:rsidRPr="0092125E" w:rsidRDefault="005854DB" w:rsidP="00794847">
            <w:pPr>
              <w:spacing w:before="0" w:after="0"/>
              <w:rPr>
                <w:sz w:val="10"/>
                <w:szCs w:val="10"/>
              </w:rPr>
            </w:pPr>
          </w:p>
        </w:tc>
        <w:tc>
          <w:tcPr>
            <w:tcW w:w="6840" w:type="dxa"/>
            <w:shd w:val="clear" w:color="auto" w:fill="F0CDA1" w:themeFill="accent1"/>
            <w:vAlign w:val="center"/>
          </w:tcPr>
          <w:p w:rsidR="005854DB" w:rsidRPr="0092125E" w:rsidRDefault="005854DB" w:rsidP="00794847">
            <w:pPr>
              <w:spacing w:before="0" w:after="0"/>
              <w:rPr>
                <w:sz w:val="10"/>
                <w:szCs w:val="10"/>
              </w:rPr>
            </w:pPr>
          </w:p>
        </w:tc>
        <w:tc>
          <w:tcPr>
            <w:tcW w:w="1070" w:type="dxa"/>
            <w:shd w:val="clear" w:color="auto" w:fill="auto"/>
          </w:tcPr>
          <w:p w:rsidR="005854DB" w:rsidRPr="0092125E" w:rsidRDefault="005854DB" w:rsidP="00794847">
            <w:pPr>
              <w:spacing w:before="0" w:after="0"/>
              <w:rPr>
                <w:sz w:val="10"/>
                <w:szCs w:val="10"/>
              </w:rPr>
            </w:pPr>
          </w:p>
        </w:tc>
      </w:tr>
      <w:tr w:rsidR="005854DB" w:rsidTr="00A67285">
        <w:trPr>
          <w:trHeight w:val="1332"/>
        </w:trPr>
        <w:tc>
          <w:tcPr>
            <w:tcW w:w="9350" w:type="dxa"/>
            <w:gridSpan w:val="3"/>
            <w:shd w:val="clear" w:color="auto" w:fill="auto"/>
          </w:tcPr>
          <w:sdt>
            <w:sdtPr>
              <w:alias w:val="Subtitle"/>
              <w:tag w:val=""/>
              <w:id w:val="1073854703"/>
              <w:placeholder>
                <w:docPart w:val="9E81D0CD71BA4D69801DBCC090852DA3"/>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5854DB" w:rsidRPr="005854DB" w:rsidRDefault="00654626" w:rsidP="00654626">
                <w:pPr>
                  <w:pStyle w:val="Subtitle"/>
                </w:pPr>
                <w:r>
                  <w:t>My Business Proposal</w:t>
                </w:r>
              </w:p>
            </w:sdtContent>
          </w:sdt>
        </w:tc>
      </w:tr>
    </w:tbl>
    <w:bookmarkEnd w:id="0"/>
    <w:p w:rsidR="00BD0C60" w:rsidRDefault="00BD2399" w:rsidP="005854DB">
      <w:pPr>
        <w:pStyle w:val="Heading1"/>
      </w:pPr>
      <w:r>
        <w:t>INTRODUCTION</w:t>
      </w:r>
    </w:p>
    <w:tbl>
      <w:tblPr>
        <w:tblW w:w="0" w:type="auto"/>
        <w:tblLayout w:type="fixed"/>
        <w:tblCellMar>
          <w:left w:w="115" w:type="dxa"/>
          <w:right w:w="115" w:type="dxa"/>
        </w:tblCellMar>
        <w:tblLook w:val="0600" w:firstRow="0" w:lastRow="0" w:firstColumn="0" w:lastColumn="0" w:noHBand="1" w:noVBand="1"/>
      </w:tblPr>
      <w:tblGrid>
        <w:gridCol w:w="450"/>
        <w:gridCol w:w="450"/>
        <w:gridCol w:w="9170"/>
      </w:tblGrid>
      <w:tr w:rsidR="00685B4E" w:rsidTr="00A67285">
        <w:trPr>
          <w:trHeight w:val="297"/>
        </w:trPr>
        <w:sdt>
          <w:sdtPr>
            <w:id w:val="-1943834332"/>
            <w:temporary/>
            <w15:appearance w15:val="hidden"/>
            <w14:checkbox>
              <w14:checked w14:val="0"/>
              <w14:checkedState w14:val="0050" w14:font="Wingdings 2"/>
              <w14:uncheckedState w14:val="2610" w14:font="MS Gothic"/>
            </w14:checkbox>
          </w:sdtPr>
          <w:sdtEndPr/>
          <w:sdtContent>
            <w:tc>
              <w:tcPr>
                <w:tcW w:w="450" w:type="dxa"/>
              </w:tcPr>
              <w:p w:rsidR="00685B4E" w:rsidRPr="00A67285" w:rsidRDefault="00A67285" w:rsidP="00784AB5">
                <w:pPr>
                  <w:pStyle w:val="Checkbox"/>
                </w:pPr>
                <w:r w:rsidRPr="00A67285">
                  <w:rPr>
                    <w:rFonts w:ascii="Segoe UI Symbol" w:hAnsi="Segoe UI Symbol" w:cs="Segoe UI Symbol"/>
                  </w:rPr>
                  <w:t>☐</w:t>
                </w:r>
              </w:p>
            </w:tc>
          </w:sdtContent>
        </w:sdt>
        <w:tc>
          <w:tcPr>
            <w:tcW w:w="9620" w:type="dxa"/>
            <w:gridSpan w:val="2"/>
          </w:tcPr>
          <w:p w:rsidR="00685B4E" w:rsidRDefault="00BD2399" w:rsidP="00BD2399">
            <w:pPr>
              <w:pStyle w:val="ListNumber"/>
            </w:pPr>
            <w:proofErr w:type="spellStart"/>
            <w:r>
              <w:t>TrendTroove</w:t>
            </w:r>
            <w:proofErr w:type="spellEnd"/>
            <w:r>
              <w:t xml:space="preserve"> is a business website that sells clothes of different variety. It has all seasonal clothes and fabrics. Ranging from men to women of all ages.</w:t>
            </w:r>
          </w:p>
        </w:tc>
      </w:tr>
      <w:tr w:rsidR="00A67285" w:rsidTr="00220754">
        <w:sdt>
          <w:sdtPr>
            <w:id w:val="-967506554"/>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gridSpan w:val="2"/>
          </w:tcPr>
          <w:p w:rsidR="00A67285" w:rsidRDefault="00BD2399" w:rsidP="00BD2399">
            <w:pPr>
              <w:pStyle w:val="ListNumber"/>
            </w:pPr>
            <w:r>
              <w:t>It is being made by using</w:t>
            </w:r>
          </w:p>
        </w:tc>
      </w:tr>
      <w:tr w:rsidR="00A67285" w:rsidTr="00685B4E">
        <w:tc>
          <w:tcPr>
            <w:tcW w:w="450" w:type="dxa"/>
          </w:tcPr>
          <w:p w:rsidR="00A67285" w:rsidRDefault="00A67285" w:rsidP="00784AB5">
            <w:pPr>
              <w:pStyle w:val="Checkbox"/>
            </w:pPr>
          </w:p>
        </w:tc>
        <w:sdt>
          <w:sdtPr>
            <w:id w:val="-618147702"/>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170" w:type="dxa"/>
          </w:tcPr>
          <w:p w:rsidR="00A67285" w:rsidRPr="00685B4E" w:rsidRDefault="00BD2399" w:rsidP="00BD2399">
            <w:pPr>
              <w:pStyle w:val="ListNumber2"/>
            </w:pPr>
            <w:r>
              <w:t>HTML</w:t>
            </w:r>
          </w:p>
        </w:tc>
      </w:tr>
      <w:tr w:rsidR="00A67285" w:rsidTr="00685B4E">
        <w:tc>
          <w:tcPr>
            <w:tcW w:w="450" w:type="dxa"/>
          </w:tcPr>
          <w:p w:rsidR="00A67285" w:rsidRDefault="00A67285" w:rsidP="00784AB5">
            <w:pPr>
              <w:pStyle w:val="Checkbox"/>
            </w:pPr>
          </w:p>
        </w:tc>
        <w:sdt>
          <w:sdtPr>
            <w:id w:val="811831863"/>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170" w:type="dxa"/>
          </w:tcPr>
          <w:p w:rsidR="00A67285" w:rsidRPr="00685B4E" w:rsidRDefault="00BD2399" w:rsidP="00BD2399">
            <w:pPr>
              <w:pStyle w:val="ListNumber2"/>
            </w:pPr>
            <w:r>
              <w:t>CSS</w:t>
            </w:r>
          </w:p>
        </w:tc>
      </w:tr>
      <w:tr w:rsidR="00A67285" w:rsidTr="00685B4E">
        <w:trPr>
          <w:trHeight w:val="270"/>
        </w:trPr>
        <w:tc>
          <w:tcPr>
            <w:tcW w:w="450" w:type="dxa"/>
          </w:tcPr>
          <w:p w:rsidR="00A67285" w:rsidRDefault="00A67285" w:rsidP="00784AB5">
            <w:pPr>
              <w:pStyle w:val="Checkbox"/>
            </w:pPr>
          </w:p>
        </w:tc>
        <w:sdt>
          <w:sdtPr>
            <w:id w:val="551120280"/>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170" w:type="dxa"/>
          </w:tcPr>
          <w:p w:rsidR="00A67285" w:rsidRPr="00685B4E" w:rsidRDefault="00BD2399" w:rsidP="00BD2399">
            <w:pPr>
              <w:pStyle w:val="ListNumber2"/>
            </w:pPr>
            <w:r>
              <w:t>JAVASCRIPT</w:t>
            </w:r>
          </w:p>
        </w:tc>
      </w:tr>
      <w:tr w:rsidR="00A67285" w:rsidTr="00AE41C4">
        <w:sdt>
          <w:sdtPr>
            <w:id w:val="272376008"/>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gridSpan w:val="2"/>
          </w:tcPr>
          <w:p w:rsidR="00A67285" w:rsidRPr="00685B4E" w:rsidRDefault="0099615E" w:rsidP="00BD2399">
            <w:pPr>
              <w:pStyle w:val="ListNumber"/>
            </w:pPr>
            <w:r>
              <w:t xml:space="preserve">It will </w:t>
            </w:r>
            <w:r w:rsidR="00C350C9">
              <w:rPr>
                <w:rFonts w:ascii="Segoe UI" w:hAnsi="Segoe UI" w:cs="Segoe UI"/>
                <w:color w:val="0F0F0F"/>
              </w:rPr>
              <w:t>e</w:t>
            </w:r>
            <w:r>
              <w:rPr>
                <w:rFonts w:ascii="Segoe UI" w:hAnsi="Segoe UI" w:cs="Segoe UI"/>
                <w:color w:val="0F0F0F"/>
              </w:rPr>
              <w:t>xplore a curated collection of the latest fashion trends and timeless classics that promise to redefine your wardrobe.</w:t>
            </w:r>
          </w:p>
        </w:tc>
      </w:tr>
      <w:tr w:rsidR="00A67285" w:rsidTr="00AE41C4">
        <w:sdt>
          <w:sdtPr>
            <w:id w:val="852692918"/>
            <w:temporary/>
            <w15:appearance w15:val="hidden"/>
            <w14:checkbox>
              <w14:checked w14:val="0"/>
              <w14:checkedState w14:val="0050" w14:font="Wingdings 2"/>
              <w14:uncheckedState w14:val="2610" w14:font="MS Gothic"/>
            </w14:checkbox>
          </w:sdtPr>
          <w:sdtEndPr/>
          <w:sdtContent>
            <w:tc>
              <w:tcPr>
                <w:tcW w:w="450" w:type="dxa"/>
              </w:tcPr>
              <w:p w:rsidR="00A67285" w:rsidRDefault="00A67285" w:rsidP="00784AB5">
                <w:pPr>
                  <w:pStyle w:val="Checkbox"/>
                </w:pPr>
                <w:r w:rsidRPr="00A67285">
                  <w:rPr>
                    <w:rFonts w:ascii="Segoe UI Symbol" w:hAnsi="Segoe UI Symbol" w:cs="Segoe UI Symbol"/>
                  </w:rPr>
                  <w:t>☐</w:t>
                </w:r>
              </w:p>
            </w:tc>
          </w:sdtContent>
        </w:sdt>
        <w:tc>
          <w:tcPr>
            <w:tcW w:w="9620" w:type="dxa"/>
            <w:gridSpan w:val="2"/>
          </w:tcPr>
          <w:p w:rsidR="00A67285" w:rsidRPr="00685B4E" w:rsidRDefault="00C350C9" w:rsidP="00BD2399">
            <w:pPr>
              <w:pStyle w:val="ListNumber"/>
            </w:pPr>
            <w:r>
              <w:rPr>
                <w:rFonts w:ascii="Segoe UI" w:hAnsi="Segoe UI" w:cs="Segoe UI"/>
                <w:color w:val="0F0F0F"/>
              </w:rPr>
              <w:t>You will b</w:t>
            </w:r>
            <w:r>
              <w:rPr>
                <w:rFonts w:ascii="Segoe UI" w:hAnsi="Segoe UI" w:cs="Segoe UI"/>
                <w:color w:val="0F0F0F"/>
              </w:rPr>
              <w:t>enefit from responsive customer service, easy returns, and a commitment to making your shopping experience exceptional.</w:t>
            </w:r>
          </w:p>
        </w:tc>
      </w:tr>
    </w:tbl>
    <w:p w:rsidR="005854DB" w:rsidRDefault="005854DB" w:rsidP="005854DB"/>
    <w:p w:rsidR="00685B4E" w:rsidRDefault="0099615E" w:rsidP="00685B4E">
      <w:pPr>
        <w:pStyle w:val="Heading1"/>
      </w:pPr>
      <w:r>
        <w:t>OBJECTIVE OF OUR WEBSITE</w:t>
      </w:r>
    </w:p>
    <w:p w:rsidR="0099615E" w:rsidRPr="0099615E" w:rsidRDefault="0099615E" w:rsidP="0099615E">
      <w:r>
        <w:rPr>
          <w:rFonts w:ascii="Segoe UI" w:hAnsi="Segoe UI" w:cs="Segoe UI"/>
          <w:color w:val="0F0F0F"/>
        </w:rPr>
        <w:t>“</w:t>
      </w:r>
      <w:r>
        <w:rPr>
          <w:rFonts w:ascii="Segoe UI" w:hAnsi="Segoe UI" w:cs="Segoe UI"/>
          <w:color w:val="0F0F0F"/>
        </w:rPr>
        <w:t>Transforming Wardrobes, Elevating Style: Our objective is to bring you the latest trends and timeless classics, curated with care and crafted for confidence. Unleash your fashion potential with our diverse collection, where every thread tells a story of style, comfort, and individuality. Step into a world where your wardrobe becomes a statement, and fashion is an expression. Join us on a journey of self-expression and discovery as we redefine the way you dress, one outfit at a time!"</w:t>
      </w:r>
    </w:p>
    <w:p w:rsidR="00685B4E" w:rsidRPr="009355C2" w:rsidRDefault="00685B4E" w:rsidP="009355C2">
      <w:pPr>
        <w:pStyle w:val="Heading1"/>
      </w:pPr>
    </w:p>
    <w:p w:rsidR="00685B4E" w:rsidRDefault="00B57D80" w:rsidP="009355C2">
      <w:pPr>
        <w:pStyle w:val="Heading1"/>
      </w:pPr>
      <w:r>
        <w:t>Home</w:t>
      </w:r>
      <w:r w:rsidR="00EB255B">
        <w:t xml:space="preserve"> </w:t>
      </w:r>
      <w:r>
        <w:t>Page</w:t>
      </w:r>
    </w:p>
    <w:p w:rsidR="00C350C9" w:rsidRPr="00C350C9" w:rsidRDefault="00C350C9" w:rsidP="00584239">
      <w:pPr>
        <w:numPr>
          <w:ilvl w:val="0"/>
          <w:numId w:val="8"/>
        </w:numPr>
        <w:pBdr>
          <w:top w:val="single" w:sz="2" w:space="0" w:color="D9D9E3"/>
          <w:left w:val="single" w:sz="2" w:space="5" w:color="D9D9E3"/>
          <w:bottom w:val="single" w:sz="2" w:space="0" w:color="D9D9E3"/>
          <w:right w:val="single" w:sz="2" w:space="0" w:color="D9D9E3"/>
        </w:pBdr>
        <w:spacing w:before="10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Logo:</w:t>
      </w:r>
      <w:r w:rsidRPr="00C350C9">
        <w:rPr>
          <w:rFonts w:ascii="Segoe UI" w:eastAsia="Times New Roman" w:hAnsi="Segoe UI" w:cs="Segoe UI"/>
          <w:color w:val="000000"/>
          <w:sz w:val="27"/>
          <w:szCs w:val="27"/>
        </w:rPr>
        <w:t xml:space="preserve"> A sleek, distinctive logo at the top, representing the brand's identity and style.</w:t>
      </w:r>
    </w:p>
    <w:p w:rsidR="00C350C9" w:rsidRPr="00C350C9" w:rsidRDefault="00C350C9" w:rsidP="00584239">
      <w:pPr>
        <w:numPr>
          <w:ilvl w:val="0"/>
          <w:numId w:val="8"/>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Navigation Bar:</w:t>
      </w:r>
      <w:r w:rsidRPr="00C350C9">
        <w:rPr>
          <w:rFonts w:ascii="Segoe UI" w:eastAsia="Times New Roman" w:hAnsi="Segoe UI" w:cs="Segoe UI"/>
          <w:color w:val="000000"/>
          <w:sz w:val="27"/>
          <w:szCs w:val="27"/>
        </w:rPr>
        <w:t xml:space="preserve"> Intuitive navigation with categories like "New Arrivals," "Men," "Women," "Kids," and more for effortless browsing.</w:t>
      </w:r>
    </w:p>
    <w:p w:rsidR="00C350C9" w:rsidRPr="00C350C9" w:rsidRDefault="00C350C9" w:rsidP="00584239">
      <w:pPr>
        <w:numPr>
          <w:ilvl w:val="0"/>
          <w:numId w:val="8"/>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Search Bar:</w:t>
      </w:r>
      <w:r w:rsidRPr="00C350C9">
        <w:rPr>
          <w:rFonts w:ascii="Segoe UI" w:eastAsia="Times New Roman" w:hAnsi="Segoe UI" w:cs="Segoe UI"/>
          <w:color w:val="000000"/>
          <w:sz w:val="27"/>
          <w:szCs w:val="27"/>
        </w:rPr>
        <w:t xml:space="preserve"> A prominent search bar for quick access to specific items or styles.</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Hero Section:</w:t>
      </w:r>
      <w:r w:rsidRPr="00C350C9">
        <w:rPr>
          <w:rFonts w:ascii="Segoe UI" w:eastAsia="Times New Roman" w:hAnsi="Segoe UI" w:cs="Segoe UI"/>
          <w:color w:val="000000"/>
          <w:sz w:val="27"/>
          <w:szCs w:val="27"/>
        </w:rPr>
        <w:t xml:space="preserve"> 4. </w:t>
      </w:r>
      <w:r w:rsidRPr="00C350C9">
        <w:rPr>
          <w:rFonts w:ascii="Segoe UI" w:eastAsia="Times New Roman" w:hAnsi="Segoe UI" w:cs="Segoe UI"/>
          <w:b/>
          <w:bCs/>
          <w:color w:val="000000"/>
          <w:sz w:val="27"/>
          <w:szCs w:val="27"/>
          <w:bdr w:val="single" w:sz="2" w:space="0" w:color="D9D9E3" w:frame="1"/>
        </w:rPr>
        <w:t>Stunning Visuals:</w:t>
      </w:r>
      <w:r w:rsidRPr="00C350C9">
        <w:rPr>
          <w:rFonts w:ascii="Segoe UI" w:eastAsia="Times New Roman" w:hAnsi="Segoe UI" w:cs="Segoe UI"/>
          <w:color w:val="000000"/>
          <w:sz w:val="27"/>
          <w:szCs w:val="27"/>
        </w:rPr>
        <w:t xml:space="preserve"> A captivating image or carousel showcasing key pieces from the latest collection, setting the tone for the website's aesthetic.</w:t>
      </w:r>
    </w:p>
    <w:p w:rsidR="00C350C9" w:rsidRPr="00C350C9" w:rsidRDefault="00C350C9" w:rsidP="00584239">
      <w:pPr>
        <w:numPr>
          <w:ilvl w:val="0"/>
          <w:numId w:val="9"/>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Promotional Banner:</w:t>
      </w:r>
      <w:r w:rsidRPr="00C350C9">
        <w:rPr>
          <w:rFonts w:ascii="Segoe UI" w:eastAsia="Times New Roman" w:hAnsi="Segoe UI" w:cs="Segoe UI"/>
          <w:color w:val="000000"/>
          <w:sz w:val="27"/>
          <w:szCs w:val="27"/>
        </w:rPr>
        <w:t xml:space="preserve"> Highlighting ongoing sales, promotions, or exclusive offers to grab attention.</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Main Content:</w:t>
      </w:r>
      <w:r w:rsidRPr="00C350C9">
        <w:rPr>
          <w:rFonts w:ascii="Segoe UI" w:eastAsia="Times New Roman" w:hAnsi="Segoe UI" w:cs="Segoe UI"/>
          <w:color w:val="000000"/>
          <w:sz w:val="27"/>
          <w:szCs w:val="27"/>
        </w:rPr>
        <w:t xml:space="preserve"> 6. </w:t>
      </w:r>
      <w:r w:rsidRPr="00C350C9">
        <w:rPr>
          <w:rFonts w:ascii="Segoe UI" w:eastAsia="Times New Roman" w:hAnsi="Segoe UI" w:cs="Segoe UI"/>
          <w:b/>
          <w:bCs/>
          <w:color w:val="000000"/>
          <w:sz w:val="27"/>
          <w:szCs w:val="27"/>
          <w:bdr w:val="single" w:sz="2" w:space="0" w:color="D9D9E3" w:frame="1"/>
        </w:rPr>
        <w:t>Featured Categories:</w:t>
      </w:r>
      <w:r w:rsidRPr="00C350C9">
        <w:rPr>
          <w:rFonts w:ascii="Segoe UI" w:eastAsia="Times New Roman" w:hAnsi="Segoe UI" w:cs="Segoe UI"/>
          <w:color w:val="000000"/>
          <w:sz w:val="27"/>
          <w:szCs w:val="27"/>
        </w:rPr>
        <w:t xml:space="preserve"> Eye-catching tiles leading to popular categories, making it easy for users to explore and find what they're looking for.</w:t>
      </w:r>
    </w:p>
    <w:p w:rsidR="00C350C9" w:rsidRPr="00C350C9" w:rsidRDefault="00C350C9" w:rsidP="00584239">
      <w:pPr>
        <w:numPr>
          <w:ilvl w:val="0"/>
          <w:numId w:val="10"/>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Trending Now:</w:t>
      </w:r>
      <w:r w:rsidRPr="00C350C9">
        <w:rPr>
          <w:rFonts w:ascii="Segoe UI" w:eastAsia="Times New Roman" w:hAnsi="Segoe UI" w:cs="Segoe UI"/>
          <w:color w:val="000000"/>
          <w:sz w:val="27"/>
          <w:szCs w:val="27"/>
        </w:rPr>
        <w:t xml:space="preserve"> A section spotlighting current fashion trends, encouraging customers to stay up-to-date with the latest styles.</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Product Highlights:</w:t>
      </w:r>
      <w:r w:rsidRPr="00C350C9">
        <w:rPr>
          <w:rFonts w:ascii="Segoe UI" w:eastAsia="Times New Roman" w:hAnsi="Segoe UI" w:cs="Segoe UI"/>
          <w:color w:val="000000"/>
          <w:sz w:val="27"/>
          <w:szCs w:val="27"/>
        </w:rPr>
        <w:t xml:space="preserve"> 8. </w:t>
      </w:r>
      <w:r w:rsidRPr="00C350C9">
        <w:rPr>
          <w:rFonts w:ascii="Segoe UI" w:eastAsia="Times New Roman" w:hAnsi="Segoe UI" w:cs="Segoe UI"/>
          <w:b/>
          <w:bCs/>
          <w:color w:val="000000"/>
          <w:sz w:val="27"/>
          <w:szCs w:val="27"/>
          <w:bdr w:val="single" w:sz="2" w:space="0" w:color="D9D9E3" w:frame="1"/>
        </w:rPr>
        <w:t>Grid Display:</w:t>
      </w:r>
      <w:r w:rsidRPr="00C350C9">
        <w:rPr>
          <w:rFonts w:ascii="Segoe UI" w:eastAsia="Times New Roman" w:hAnsi="Segoe UI" w:cs="Segoe UI"/>
          <w:color w:val="000000"/>
          <w:sz w:val="27"/>
          <w:szCs w:val="27"/>
        </w:rPr>
        <w:t xml:space="preserve"> Visually appealing grid layout featuring a selection of top products, each with a high-quality image, name, and price tag.</w:t>
      </w:r>
    </w:p>
    <w:p w:rsidR="00C350C9" w:rsidRPr="00C350C9" w:rsidRDefault="00C350C9" w:rsidP="00584239">
      <w:pPr>
        <w:numPr>
          <w:ilvl w:val="0"/>
          <w:numId w:val="11"/>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Quick View:</w:t>
      </w:r>
      <w:r w:rsidRPr="00C350C9">
        <w:rPr>
          <w:rFonts w:ascii="Segoe UI" w:eastAsia="Times New Roman" w:hAnsi="Segoe UI" w:cs="Segoe UI"/>
          <w:color w:val="000000"/>
          <w:sz w:val="27"/>
          <w:szCs w:val="27"/>
        </w:rPr>
        <w:t xml:space="preserve"> A hover-over option for a quick glimpse of product details without leaving the main page.</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Trust-Building Elements:</w:t>
      </w:r>
      <w:r w:rsidRPr="00C350C9">
        <w:rPr>
          <w:rFonts w:ascii="Segoe UI" w:eastAsia="Times New Roman" w:hAnsi="Segoe UI" w:cs="Segoe UI"/>
          <w:color w:val="000000"/>
          <w:sz w:val="27"/>
          <w:szCs w:val="27"/>
        </w:rPr>
        <w:t xml:space="preserve"> 10. </w:t>
      </w:r>
      <w:r w:rsidRPr="00C350C9">
        <w:rPr>
          <w:rFonts w:ascii="Segoe UI" w:eastAsia="Times New Roman" w:hAnsi="Segoe UI" w:cs="Segoe UI"/>
          <w:b/>
          <w:bCs/>
          <w:color w:val="000000"/>
          <w:sz w:val="27"/>
          <w:szCs w:val="27"/>
          <w:bdr w:val="single" w:sz="2" w:space="0" w:color="D9D9E3" w:frame="1"/>
        </w:rPr>
        <w:t>Customer Reviews:</w:t>
      </w:r>
      <w:r w:rsidRPr="00C350C9">
        <w:rPr>
          <w:rFonts w:ascii="Segoe UI" w:eastAsia="Times New Roman" w:hAnsi="Segoe UI" w:cs="Segoe UI"/>
          <w:color w:val="000000"/>
          <w:sz w:val="27"/>
          <w:szCs w:val="27"/>
        </w:rPr>
        <w:t xml:space="preserve"> A snippet of positive customer reviews or testimonials to instill confidence in the quality of products and service.</w:t>
      </w:r>
    </w:p>
    <w:p w:rsidR="00C350C9" w:rsidRPr="00C350C9" w:rsidRDefault="00C350C9" w:rsidP="00584239">
      <w:pPr>
        <w:numPr>
          <w:ilvl w:val="0"/>
          <w:numId w:val="12"/>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Security Badges:</w:t>
      </w:r>
      <w:r w:rsidRPr="00C350C9">
        <w:rPr>
          <w:rFonts w:ascii="Segoe UI" w:eastAsia="Times New Roman" w:hAnsi="Segoe UI" w:cs="Segoe UI"/>
          <w:color w:val="000000"/>
          <w:sz w:val="27"/>
          <w:szCs w:val="27"/>
        </w:rPr>
        <w:t xml:space="preserve"> Visible trust symbols indicating secure payment methods and data protection.</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Footer:</w:t>
      </w:r>
      <w:r w:rsidRPr="00C350C9">
        <w:rPr>
          <w:rFonts w:ascii="Segoe UI" w:eastAsia="Times New Roman" w:hAnsi="Segoe UI" w:cs="Segoe UI"/>
          <w:color w:val="000000"/>
          <w:sz w:val="27"/>
          <w:szCs w:val="27"/>
        </w:rPr>
        <w:t xml:space="preserve"> 12. </w:t>
      </w:r>
      <w:r w:rsidRPr="00C350C9">
        <w:rPr>
          <w:rFonts w:ascii="Segoe UI" w:eastAsia="Times New Roman" w:hAnsi="Segoe UI" w:cs="Segoe UI"/>
          <w:b/>
          <w:bCs/>
          <w:color w:val="000000"/>
          <w:sz w:val="27"/>
          <w:szCs w:val="27"/>
          <w:bdr w:val="single" w:sz="2" w:space="0" w:color="D9D9E3" w:frame="1"/>
        </w:rPr>
        <w:t>Contact Information:</w:t>
      </w:r>
      <w:r w:rsidRPr="00C350C9">
        <w:rPr>
          <w:rFonts w:ascii="Segoe UI" w:eastAsia="Times New Roman" w:hAnsi="Segoe UI" w:cs="Segoe UI"/>
          <w:color w:val="000000"/>
          <w:sz w:val="27"/>
          <w:szCs w:val="27"/>
        </w:rPr>
        <w:t xml:space="preserve"> Clear contact details, including customer support email and phone number.</w:t>
      </w:r>
    </w:p>
    <w:p w:rsidR="00C350C9" w:rsidRPr="00C350C9" w:rsidRDefault="00C350C9" w:rsidP="00584239">
      <w:pPr>
        <w:numPr>
          <w:ilvl w:val="0"/>
          <w:numId w:val="13"/>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lastRenderedPageBreak/>
        <w:t>Social Media Links:</w:t>
      </w:r>
      <w:r w:rsidRPr="00C350C9">
        <w:rPr>
          <w:rFonts w:ascii="Segoe UI" w:eastAsia="Times New Roman" w:hAnsi="Segoe UI" w:cs="Segoe UI"/>
          <w:color w:val="000000"/>
          <w:sz w:val="27"/>
          <w:szCs w:val="27"/>
        </w:rPr>
        <w:t xml:space="preserve"> Links to the brand's social media profiles for customers to stay connected and updated.</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Footer Navigation:</w:t>
      </w:r>
      <w:r w:rsidRPr="00C350C9">
        <w:rPr>
          <w:rFonts w:ascii="Segoe UI" w:eastAsia="Times New Roman" w:hAnsi="Segoe UI" w:cs="Segoe UI"/>
          <w:color w:val="000000"/>
          <w:sz w:val="27"/>
          <w:szCs w:val="27"/>
        </w:rPr>
        <w:t xml:space="preserve"> 14. </w:t>
      </w:r>
      <w:r w:rsidRPr="00C350C9">
        <w:rPr>
          <w:rFonts w:ascii="Segoe UI" w:eastAsia="Times New Roman" w:hAnsi="Segoe UI" w:cs="Segoe UI"/>
          <w:b/>
          <w:bCs/>
          <w:color w:val="000000"/>
          <w:sz w:val="27"/>
          <w:szCs w:val="27"/>
          <w:bdr w:val="single" w:sz="2" w:space="0" w:color="D9D9E3" w:frame="1"/>
        </w:rPr>
        <w:t>Links to Policies:</w:t>
      </w:r>
      <w:r w:rsidRPr="00C350C9">
        <w:rPr>
          <w:rFonts w:ascii="Segoe UI" w:eastAsia="Times New Roman" w:hAnsi="Segoe UI" w:cs="Segoe UI"/>
          <w:color w:val="000000"/>
          <w:sz w:val="27"/>
          <w:szCs w:val="27"/>
        </w:rPr>
        <w:t xml:space="preserve"> Quick access to important pages like Terms of Service, Privacy Policy, and Returns &amp; Exchanges.</w:t>
      </w:r>
    </w:p>
    <w:p w:rsidR="00C350C9" w:rsidRPr="00C350C9" w:rsidRDefault="00C350C9" w:rsidP="00584239">
      <w:pPr>
        <w:numPr>
          <w:ilvl w:val="0"/>
          <w:numId w:val="14"/>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Newsletter Signup:</w:t>
      </w:r>
      <w:r w:rsidRPr="00C350C9">
        <w:rPr>
          <w:rFonts w:ascii="Segoe UI" w:eastAsia="Times New Roman" w:hAnsi="Segoe UI" w:cs="Segoe UI"/>
          <w:color w:val="000000"/>
          <w:sz w:val="27"/>
          <w:szCs w:val="27"/>
        </w:rPr>
        <w:t xml:space="preserve"> An option for visitors to subscribe for updates, promotions, and exclusive offers.</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Overall Aesthetic:</w:t>
      </w:r>
      <w:r w:rsidRPr="00C350C9">
        <w:rPr>
          <w:rFonts w:ascii="Segoe UI" w:eastAsia="Times New Roman" w:hAnsi="Segoe UI" w:cs="Segoe UI"/>
          <w:color w:val="000000"/>
          <w:sz w:val="27"/>
          <w:szCs w:val="27"/>
        </w:rPr>
        <w:t xml:space="preserve"> 16. </w:t>
      </w:r>
      <w:r w:rsidRPr="00C350C9">
        <w:rPr>
          <w:rFonts w:ascii="Segoe UI" w:eastAsia="Times New Roman" w:hAnsi="Segoe UI" w:cs="Segoe UI"/>
          <w:b/>
          <w:bCs/>
          <w:color w:val="000000"/>
          <w:sz w:val="27"/>
          <w:szCs w:val="27"/>
          <w:bdr w:val="single" w:sz="2" w:space="0" w:color="D9D9E3" w:frame="1"/>
        </w:rPr>
        <w:t>Consistent Theme:</w:t>
      </w:r>
      <w:r w:rsidRPr="00C350C9">
        <w:rPr>
          <w:rFonts w:ascii="Segoe UI" w:eastAsia="Times New Roman" w:hAnsi="Segoe UI" w:cs="Segoe UI"/>
          <w:color w:val="000000"/>
          <w:sz w:val="27"/>
          <w:szCs w:val="27"/>
        </w:rPr>
        <w:t xml:space="preserve"> A cohesive color scheme and font choice that align with the brand's identity, creating a visually appealing and memorable experience.</w:t>
      </w:r>
    </w:p>
    <w:p w:rsidR="00C350C9" w:rsidRPr="00C350C9" w:rsidRDefault="00C350C9" w:rsidP="00584239">
      <w:pPr>
        <w:numPr>
          <w:ilvl w:val="0"/>
          <w:numId w:val="15"/>
        </w:numPr>
        <w:pBdr>
          <w:top w:val="single" w:sz="2" w:space="0" w:color="D9D9E3"/>
          <w:left w:val="single" w:sz="2" w:space="5" w:color="D9D9E3"/>
          <w:bottom w:val="single" w:sz="2" w:space="0" w:color="D9D9E3"/>
          <w:right w:val="single" w:sz="2" w:space="0" w:color="D9D9E3"/>
        </w:pBdr>
        <w:spacing w:before="0" w:after="0" w:line="240" w:lineRule="auto"/>
        <w:ind w:left="0"/>
        <w:rPr>
          <w:rFonts w:ascii="Segoe UI" w:eastAsia="Times New Roman" w:hAnsi="Segoe UI" w:cs="Segoe UI"/>
          <w:color w:val="000000"/>
          <w:sz w:val="27"/>
          <w:szCs w:val="27"/>
        </w:rPr>
      </w:pPr>
      <w:r w:rsidRPr="00C350C9">
        <w:rPr>
          <w:rFonts w:ascii="Segoe UI" w:eastAsia="Times New Roman" w:hAnsi="Segoe UI" w:cs="Segoe UI"/>
          <w:b/>
          <w:bCs/>
          <w:color w:val="000000"/>
          <w:sz w:val="27"/>
          <w:szCs w:val="27"/>
          <w:bdr w:val="single" w:sz="2" w:space="0" w:color="D9D9E3" w:frame="1"/>
        </w:rPr>
        <w:t>Responsive Design:</w:t>
      </w:r>
      <w:r w:rsidRPr="00C350C9">
        <w:rPr>
          <w:rFonts w:ascii="Segoe UI" w:eastAsia="Times New Roman" w:hAnsi="Segoe UI" w:cs="Segoe UI"/>
          <w:color w:val="000000"/>
          <w:sz w:val="27"/>
          <w:szCs w:val="27"/>
        </w:rPr>
        <w:t xml:space="preserve"> A layout that adapts seamlessly to different screen sizes, ensuring a user-friendly experience on desktop, tablet, and mobile devices.</w:t>
      </w:r>
    </w:p>
    <w:p w:rsidR="00C350C9" w:rsidRPr="00C350C9" w:rsidRDefault="00C350C9" w:rsidP="00C350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C350C9">
        <w:rPr>
          <w:rFonts w:ascii="Segoe UI" w:eastAsia="Times New Roman" w:hAnsi="Segoe UI" w:cs="Segoe UI"/>
          <w:color w:val="000000"/>
          <w:sz w:val="27"/>
          <w:szCs w:val="27"/>
        </w:rPr>
        <w:t>This front view is designed to captivate visitors, guide them through the browsing process, and encourage exploration and engagement with the website's offerings.</w:t>
      </w:r>
    </w:p>
    <w:p w:rsidR="00C350C9" w:rsidRPr="00C350C9" w:rsidRDefault="00C350C9" w:rsidP="00C350C9">
      <w:pPr>
        <w:pBdr>
          <w:bottom w:val="single" w:sz="6" w:space="1" w:color="auto"/>
        </w:pBdr>
        <w:spacing w:before="0" w:after="0" w:line="240" w:lineRule="auto"/>
        <w:jc w:val="center"/>
        <w:rPr>
          <w:rFonts w:ascii="Arial" w:eastAsia="Times New Roman" w:hAnsi="Arial" w:cs="Arial"/>
          <w:vanish/>
          <w:color w:val="auto"/>
          <w:sz w:val="16"/>
          <w:szCs w:val="16"/>
        </w:rPr>
      </w:pPr>
      <w:r w:rsidRPr="00C350C9">
        <w:rPr>
          <w:rFonts w:ascii="Arial" w:eastAsia="Times New Roman" w:hAnsi="Arial" w:cs="Arial"/>
          <w:vanish/>
          <w:color w:val="auto"/>
          <w:sz w:val="16"/>
          <w:szCs w:val="16"/>
        </w:rPr>
        <w:t>Top of Form</w:t>
      </w:r>
    </w:p>
    <w:p w:rsidR="009355C2" w:rsidRDefault="009355C2" w:rsidP="009355C2">
      <w:bookmarkStart w:id="1" w:name="_GoBack"/>
      <w:bookmarkEnd w:id="1"/>
    </w:p>
    <w:sectPr w:rsidR="009355C2" w:rsidSect="00A67285">
      <w:headerReference w:type="default" r:id="rId11"/>
      <w:footerReference w:type="default" r:id="rId12"/>
      <w:headerReference w:type="first" r:id="rId13"/>
      <w:footerReference w:type="first" r:id="rId14"/>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239" w:rsidRDefault="00584239" w:rsidP="005A20E2">
      <w:pPr>
        <w:spacing w:after="0"/>
      </w:pPr>
      <w:r>
        <w:separator/>
      </w:r>
    </w:p>
    <w:p w:rsidR="00584239" w:rsidRDefault="00584239"/>
    <w:p w:rsidR="00584239" w:rsidRDefault="00584239" w:rsidP="009B4773"/>
    <w:p w:rsidR="00584239" w:rsidRDefault="00584239" w:rsidP="00513832"/>
  </w:endnote>
  <w:endnote w:type="continuationSeparator" w:id="0">
    <w:p w:rsidR="00584239" w:rsidRDefault="00584239" w:rsidP="005A20E2">
      <w:pPr>
        <w:spacing w:after="0"/>
      </w:pPr>
      <w:r>
        <w:continuationSeparator/>
      </w:r>
    </w:p>
    <w:p w:rsidR="00584239" w:rsidRDefault="00584239"/>
    <w:p w:rsidR="00584239" w:rsidRDefault="00584239" w:rsidP="009B4773"/>
    <w:p w:rsidR="00584239" w:rsidRDefault="00584239"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56" w:rsidRPr="00F8411A" w:rsidRDefault="00584239" w:rsidP="00F8411A">
    <w:pPr>
      <w:pStyle w:val="Footer"/>
    </w:pPr>
    <w:sdt>
      <w:sdtPr>
        <w:alias w:val="Report Date"/>
        <w:tag w:val=""/>
        <w:id w:val="-1485464670"/>
        <w:placeholder>
          <w:docPart w:val="534FB614A3A441A2B2998FFCDEADD4CC"/>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5071B8" w:rsidRPr="00F8411A">
          <w:rPr>
            <w:rStyle w:val="PlaceholderText"/>
            <w:color w:val="595959" w:themeColor="text1" w:themeTint="A6"/>
          </w:rPr>
          <w:t>Report Date</w:t>
        </w:r>
      </w:sdtContent>
    </w:sdt>
    <w:r w:rsidR="00B57756" w:rsidRPr="00F8411A">
      <w:tab/>
    </w:r>
    <w:r w:rsidR="00B57756" w:rsidRPr="00F8411A">
      <w:fldChar w:fldCharType="begin"/>
    </w:r>
    <w:r w:rsidR="00B57756" w:rsidRPr="00F8411A">
      <w:instrText xml:space="preserve"> PAGE   \* MERGEFORMAT </w:instrText>
    </w:r>
    <w:r w:rsidR="00B57756" w:rsidRPr="00F8411A">
      <w:fldChar w:fldCharType="separate"/>
    </w:r>
    <w:r w:rsidR="00C350C9">
      <w:rPr>
        <w:noProof/>
      </w:rPr>
      <w:t>3</w:t>
    </w:r>
    <w:r w:rsidR="00B57756" w:rsidRPr="00F8411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DB" w:rsidRPr="00F8411A" w:rsidRDefault="00584239" w:rsidP="005854DB">
    <w:pPr>
      <w:pStyle w:val="Footer"/>
    </w:pPr>
    <w:sdt>
      <w:sdtPr>
        <w:alias w:val="Report Date"/>
        <w:tag w:val=""/>
        <w:id w:val="-1095781852"/>
        <w:placeholder>
          <w:docPart w:val="66E53AD0A0C045BB8EBCEC991085A00E"/>
        </w:placeholder>
        <w:showingPlcHdr/>
        <w:dataBinding w:prefixMappings="xmlns:ns0='http://schemas.microsoft.com/office/2006/coverPageProps' " w:xpath="/ns0:CoverPageProperties[1]/ns0:PublishDate[1]" w:storeItemID="{55AF091B-3C7A-41E3-B477-F2FDAA23CFDA}"/>
        <w15:appearance w15:val="hidden"/>
        <w:date>
          <w:dateFormat w:val="MMMM d, yyyy"/>
          <w:lid w:val="en-US"/>
          <w:storeMappedDataAs w:val="dateTime"/>
          <w:calendar w:val="gregorian"/>
        </w:date>
      </w:sdtPr>
      <w:sdtEndPr/>
      <w:sdtContent>
        <w:r w:rsidR="005854DB" w:rsidRPr="00F8411A">
          <w:rPr>
            <w:rStyle w:val="PlaceholderText"/>
            <w:color w:val="595959" w:themeColor="text1" w:themeTint="A6"/>
          </w:rPr>
          <w:t>Report Date</w:t>
        </w:r>
      </w:sdtContent>
    </w:sdt>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C350C9">
      <w:rPr>
        <w:noProof/>
      </w:rPr>
      <w:t>1</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239" w:rsidRDefault="00584239" w:rsidP="005A20E2">
      <w:pPr>
        <w:spacing w:after="0"/>
      </w:pPr>
      <w:r>
        <w:separator/>
      </w:r>
    </w:p>
    <w:p w:rsidR="00584239" w:rsidRDefault="00584239"/>
    <w:p w:rsidR="00584239" w:rsidRDefault="00584239" w:rsidP="009B4773"/>
    <w:p w:rsidR="00584239" w:rsidRDefault="00584239" w:rsidP="00513832"/>
  </w:footnote>
  <w:footnote w:type="continuationSeparator" w:id="0">
    <w:p w:rsidR="00584239" w:rsidRDefault="00584239" w:rsidP="005A20E2">
      <w:pPr>
        <w:spacing w:after="0"/>
      </w:pPr>
      <w:r>
        <w:continuationSeparator/>
      </w:r>
    </w:p>
    <w:p w:rsidR="00584239" w:rsidRDefault="00584239"/>
    <w:p w:rsidR="00584239" w:rsidRDefault="00584239" w:rsidP="009B4773"/>
    <w:p w:rsidR="00584239" w:rsidRDefault="00584239"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DB" w:rsidRPr="005854DB" w:rsidRDefault="00584239" w:rsidP="00A67285">
    <w:pPr>
      <w:pStyle w:val="Header"/>
    </w:pPr>
    <w:sdt>
      <w:sdtPr>
        <w:rPr>
          <w:rStyle w:val="SubtleEmphasis"/>
        </w:rPr>
        <w:alias w:val="Title"/>
        <w:tag w:val=""/>
        <w:id w:val="1367024086"/>
        <w:placeholder>
          <w:docPart w:val="0F1095B7BCD74DACB21ED553D475787D"/>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SubtleEmphasis"/>
        </w:rPr>
      </w:sdtEndPr>
      <w:sdtContent>
        <w:r w:rsidR="00BD2399">
          <w:rPr>
            <w:rStyle w:val="SubtleEmphasis"/>
          </w:rPr>
          <w:t>WELCOME TO TRENDTROOVE</w:t>
        </w:r>
      </w:sdtContent>
    </w:sdt>
    <w:r w:rsidR="005854DB" w:rsidRPr="00A67285">
      <w:rPr>
        <w:rStyle w:val="SubtleEmphasis"/>
      </w:rPr>
      <w:br/>
    </w:r>
    <w:sdt>
      <w:sdtPr>
        <w:alias w:val="Subtitle"/>
        <w:tag w:val=""/>
        <w:id w:val="1852067448"/>
        <w:placeholder>
          <w:docPart w:val="3FA4EAA7881D422C8658B6689F5C8DC9"/>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A50A4">
          <w:t>My Business Proposal</w:t>
        </w:r>
      </w:sdtContent>
    </w:sdt>
    <w:r w:rsidR="005854DB">
      <w:rPr>
        <w:noProof/>
      </w:rPr>
      <mc:AlternateContent>
        <mc:Choice Requires="wps">
          <w:drawing>
            <wp:anchor distT="45720" distB="45720" distL="114300" distR="114300" simplePos="0" relativeHeight="251696128" behindDoc="1" locked="0" layoutInCell="1" allowOverlap="1" wp14:anchorId="11E98BE9" wp14:editId="47A91E52">
              <wp:simplePos x="0" y="0"/>
              <wp:positionH relativeFrom="page">
                <wp:align>center</wp:align>
              </wp:positionH>
              <wp:positionV relativeFrom="page">
                <wp:align>top</wp:align>
              </wp:positionV>
              <wp:extent cx="10058400" cy="1143000"/>
              <wp:effectExtent l="0" t="0" r="0" b="0"/>
              <wp:wrapNone/>
              <wp:docPr id="1" name="Text Box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F0CDA1">
                          <a:alpha val="50000"/>
                        </a:srgbClr>
                      </a:solidFill>
                      <a:ln w="9525">
                        <a:noFill/>
                        <a:miter lim="800000"/>
                        <a:headEnd/>
                        <a:tailEnd/>
                      </a:ln>
                    </wps:spPr>
                    <wps:txbx>
                      <w:txbxContent>
                        <w:p w:rsidR="005854DB" w:rsidRDefault="005854DB"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1E98BE9" id="_x0000_t202" coordsize="21600,21600" o:spt="202" path="m,l,21600r21600,l21600,xe">
              <v:stroke joinstyle="miter"/>
              <v:path gradientshapeok="t" o:connecttype="rect"/>
            </v:shapetype>
            <v:shape id="Text Box 2" o:spid="_x0000_s1026" type="#_x0000_t202" style="position:absolute;margin-left:0;margin-top:0;width:11in;height:90pt;z-index:-251620352;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" fillcolor="#f0cda1" stroked="f">
              <v:fill opacity="32896f"/>
              <v:textbox inset="20mm,8mm">
                <w:txbxContent>
                  <w:p w:rsidR="005854DB" w:rsidRDefault="005854DB"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4DB" w:rsidRDefault="005854DB" w:rsidP="00A67285">
    <w:pPr>
      <w:pStyle w:val="Header"/>
      <w:spacing w:after="0"/>
    </w:pPr>
    <w:r>
      <w:rPr>
        <w:noProof/>
      </w:rPr>
      <w:drawing>
        <wp:anchor distT="0" distB="0" distL="114300" distR="114300" simplePos="0" relativeHeight="251698176" behindDoc="1" locked="0" layoutInCell="1" allowOverlap="1" wp14:anchorId="3D6BB8F1" wp14:editId="68A2CC9E">
          <wp:simplePos x="0" y="0"/>
          <wp:positionH relativeFrom="column">
            <wp:posOffset>-797560</wp:posOffset>
          </wp:positionH>
          <wp:positionV relativeFrom="paragraph">
            <wp:posOffset>-410210</wp:posOffset>
          </wp:positionV>
          <wp:extent cx="7996799" cy="2282808"/>
          <wp:effectExtent l="0" t="0" r="4445" b="3810"/>
          <wp:wrapNone/>
          <wp:docPr id="5" name="Picture 5" descr="People's hands and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yImages-696273168_super.jpg"/>
                  <pic:cNvPicPr/>
                </pic:nvPicPr>
                <pic:blipFill rotWithShape="1">
                  <a:blip r:embed="rId1">
                    <a:extLst>
                      <a:ext uri="{28A0092B-C50C-407E-A947-70E740481C1C}">
                        <a14:useLocalDpi xmlns:a14="http://schemas.microsoft.com/office/drawing/2010/main" val="0"/>
                      </a:ext>
                    </a:extLst>
                  </a:blip>
                  <a:srcRect l="4658" t="15387" r="1918" b="21961"/>
                  <a:stretch/>
                </pic:blipFill>
                <pic:spPr bwMode="auto">
                  <a:xfrm>
                    <a:off x="0" y="0"/>
                    <a:ext cx="8008772" cy="2286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97F72"/>
    <w:multiLevelType w:val="multilevel"/>
    <w:tmpl w:val="0486E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C0168"/>
    <w:multiLevelType w:val="multilevel"/>
    <w:tmpl w:val="65D657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E41FC"/>
    <w:multiLevelType w:val="multilevel"/>
    <w:tmpl w:val="36F22D5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37651"/>
    <w:multiLevelType w:val="multilevel"/>
    <w:tmpl w:val="B8808B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F147F"/>
    <w:multiLevelType w:val="multilevel"/>
    <w:tmpl w:val="20AE3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ACF0B59"/>
    <w:multiLevelType w:val="multilevel"/>
    <w:tmpl w:val="EBDCE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408FC"/>
    <w:multiLevelType w:val="multilevel"/>
    <w:tmpl w:val="CD68B3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472D5F"/>
    <w:multiLevelType w:val="multilevel"/>
    <w:tmpl w:val="C2F8179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9"/>
  </w:num>
  <w:num w:numId="5">
    <w:abstractNumId w:val="1"/>
  </w:num>
  <w:num w:numId="6">
    <w:abstractNumId w:val="11"/>
  </w:num>
  <w:num w:numId="7">
    <w:abstractNumId w:val="0"/>
  </w:num>
  <w:num w:numId="8">
    <w:abstractNumId w:val="12"/>
  </w:num>
  <w:num w:numId="9">
    <w:abstractNumId w:val="4"/>
  </w:num>
  <w:num w:numId="10">
    <w:abstractNumId w:val="5"/>
  </w:num>
  <w:num w:numId="11">
    <w:abstractNumId w:val="10"/>
  </w:num>
  <w:num w:numId="12">
    <w:abstractNumId w:val="8"/>
  </w:num>
  <w:num w:numId="13">
    <w:abstractNumId w:val="13"/>
  </w:num>
  <w:num w:numId="14">
    <w:abstractNumId w:val="7"/>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99"/>
    <w:rsid w:val="0000092E"/>
    <w:rsid w:val="00012A83"/>
    <w:rsid w:val="00017C3C"/>
    <w:rsid w:val="00021F2E"/>
    <w:rsid w:val="00026EAE"/>
    <w:rsid w:val="0003123C"/>
    <w:rsid w:val="00032A10"/>
    <w:rsid w:val="00043FFE"/>
    <w:rsid w:val="00044074"/>
    <w:rsid w:val="0004430C"/>
    <w:rsid w:val="00066DE2"/>
    <w:rsid w:val="00077931"/>
    <w:rsid w:val="00084E91"/>
    <w:rsid w:val="000900B6"/>
    <w:rsid w:val="000A649E"/>
    <w:rsid w:val="000A7626"/>
    <w:rsid w:val="000B5DA2"/>
    <w:rsid w:val="000C1C28"/>
    <w:rsid w:val="000C5872"/>
    <w:rsid w:val="000E0979"/>
    <w:rsid w:val="000E1544"/>
    <w:rsid w:val="001155CE"/>
    <w:rsid w:val="001225D9"/>
    <w:rsid w:val="00124370"/>
    <w:rsid w:val="00160392"/>
    <w:rsid w:val="001A5429"/>
    <w:rsid w:val="001D1C22"/>
    <w:rsid w:val="001E11F1"/>
    <w:rsid w:val="001E1E58"/>
    <w:rsid w:val="00206719"/>
    <w:rsid w:val="00240312"/>
    <w:rsid w:val="00247B17"/>
    <w:rsid w:val="00252E4A"/>
    <w:rsid w:val="002642A8"/>
    <w:rsid w:val="002955AB"/>
    <w:rsid w:val="002A137B"/>
    <w:rsid w:val="0031130D"/>
    <w:rsid w:val="00314A6F"/>
    <w:rsid w:val="00321BE2"/>
    <w:rsid w:val="00334394"/>
    <w:rsid w:val="00347AF5"/>
    <w:rsid w:val="00360F98"/>
    <w:rsid w:val="00362478"/>
    <w:rsid w:val="00374421"/>
    <w:rsid w:val="003A1203"/>
    <w:rsid w:val="003B5758"/>
    <w:rsid w:val="003D59A7"/>
    <w:rsid w:val="003E4705"/>
    <w:rsid w:val="003E78A7"/>
    <w:rsid w:val="003F0714"/>
    <w:rsid w:val="003F13B0"/>
    <w:rsid w:val="003F5F4A"/>
    <w:rsid w:val="00403423"/>
    <w:rsid w:val="004262DD"/>
    <w:rsid w:val="0042646F"/>
    <w:rsid w:val="00435096"/>
    <w:rsid w:val="004411FB"/>
    <w:rsid w:val="00443212"/>
    <w:rsid w:val="00493EC0"/>
    <w:rsid w:val="00495909"/>
    <w:rsid w:val="004B5251"/>
    <w:rsid w:val="004C0453"/>
    <w:rsid w:val="004C7B3E"/>
    <w:rsid w:val="005071B8"/>
    <w:rsid w:val="00513832"/>
    <w:rsid w:val="00526C37"/>
    <w:rsid w:val="00533047"/>
    <w:rsid w:val="00577B45"/>
    <w:rsid w:val="00584239"/>
    <w:rsid w:val="005854DB"/>
    <w:rsid w:val="005919AF"/>
    <w:rsid w:val="005A20E2"/>
    <w:rsid w:val="005B6A1A"/>
    <w:rsid w:val="005D2146"/>
    <w:rsid w:val="005F6388"/>
    <w:rsid w:val="006329E1"/>
    <w:rsid w:val="00633E73"/>
    <w:rsid w:val="00654626"/>
    <w:rsid w:val="00655308"/>
    <w:rsid w:val="00664450"/>
    <w:rsid w:val="00685B4E"/>
    <w:rsid w:val="006936EB"/>
    <w:rsid w:val="006B2383"/>
    <w:rsid w:val="006D0144"/>
    <w:rsid w:val="006E3FC8"/>
    <w:rsid w:val="006F38DB"/>
    <w:rsid w:val="007157EF"/>
    <w:rsid w:val="0073670F"/>
    <w:rsid w:val="00740FCE"/>
    <w:rsid w:val="00753E67"/>
    <w:rsid w:val="00784AB5"/>
    <w:rsid w:val="007A32EB"/>
    <w:rsid w:val="007B17C4"/>
    <w:rsid w:val="007B1F5A"/>
    <w:rsid w:val="007B3AB6"/>
    <w:rsid w:val="007B5AFF"/>
    <w:rsid w:val="007C136F"/>
    <w:rsid w:val="007C5AF4"/>
    <w:rsid w:val="007D40E3"/>
    <w:rsid w:val="007D5767"/>
    <w:rsid w:val="007F793B"/>
    <w:rsid w:val="00813EC8"/>
    <w:rsid w:val="00817F8C"/>
    <w:rsid w:val="0083428B"/>
    <w:rsid w:val="00876F99"/>
    <w:rsid w:val="008820B3"/>
    <w:rsid w:val="00886169"/>
    <w:rsid w:val="0089410F"/>
    <w:rsid w:val="008965F6"/>
    <w:rsid w:val="008A2B5E"/>
    <w:rsid w:val="008D3386"/>
    <w:rsid w:val="008F704C"/>
    <w:rsid w:val="0090206C"/>
    <w:rsid w:val="00902998"/>
    <w:rsid w:val="00912C1B"/>
    <w:rsid w:val="0092125E"/>
    <w:rsid w:val="00924319"/>
    <w:rsid w:val="009355C2"/>
    <w:rsid w:val="00952A7A"/>
    <w:rsid w:val="00974BF8"/>
    <w:rsid w:val="0099615E"/>
    <w:rsid w:val="009A3B33"/>
    <w:rsid w:val="009A45A0"/>
    <w:rsid w:val="009A50A4"/>
    <w:rsid w:val="009B35B5"/>
    <w:rsid w:val="009B4773"/>
    <w:rsid w:val="009D2556"/>
    <w:rsid w:val="00A630FD"/>
    <w:rsid w:val="00A67285"/>
    <w:rsid w:val="00A74908"/>
    <w:rsid w:val="00A91213"/>
    <w:rsid w:val="00A960DC"/>
    <w:rsid w:val="00AA29B1"/>
    <w:rsid w:val="00AA387F"/>
    <w:rsid w:val="00AA66D7"/>
    <w:rsid w:val="00AC3653"/>
    <w:rsid w:val="00AE0241"/>
    <w:rsid w:val="00AE5008"/>
    <w:rsid w:val="00B26302"/>
    <w:rsid w:val="00B37B3B"/>
    <w:rsid w:val="00B44C47"/>
    <w:rsid w:val="00B57756"/>
    <w:rsid w:val="00B57D80"/>
    <w:rsid w:val="00B57F4F"/>
    <w:rsid w:val="00B7636D"/>
    <w:rsid w:val="00B80CF1"/>
    <w:rsid w:val="00BA2A38"/>
    <w:rsid w:val="00BA31C4"/>
    <w:rsid w:val="00BB02E6"/>
    <w:rsid w:val="00BD0C60"/>
    <w:rsid w:val="00BD2399"/>
    <w:rsid w:val="00C17BCF"/>
    <w:rsid w:val="00C3246A"/>
    <w:rsid w:val="00C350C9"/>
    <w:rsid w:val="00C65564"/>
    <w:rsid w:val="00CA61D8"/>
    <w:rsid w:val="00CD1D98"/>
    <w:rsid w:val="00CF1267"/>
    <w:rsid w:val="00D13200"/>
    <w:rsid w:val="00D26769"/>
    <w:rsid w:val="00D27AF8"/>
    <w:rsid w:val="00D6543F"/>
    <w:rsid w:val="00D74E0C"/>
    <w:rsid w:val="00D94688"/>
    <w:rsid w:val="00DB5A2E"/>
    <w:rsid w:val="00DC0528"/>
    <w:rsid w:val="00DC1104"/>
    <w:rsid w:val="00DC7466"/>
    <w:rsid w:val="00DC7E1C"/>
    <w:rsid w:val="00DE65A2"/>
    <w:rsid w:val="00DF2DCC"/>
    <w:rsid w:val="00E01D0E"/>
    <w:rsid w:val="00E16215"/>
    <w:rsid w:val="00E31650"/>
    <w:rsid w:val="00E35169"/>
    <w:rsid w:val="00E53724"/>
    <w:rsid w:val="00E552C8"/>
    <w:rsid w:val="00E75006"/>
    <w:rsid w:val="00E84350"/>
    <w:rsid w:val="00E85863"/>
    <w:rsid w:val="00E91AE4"/>
    <w:rsid w:val="00EA431D"/>
    <w:rsid w:val="00EB255B"/>
    <w:rsid w:val="00EC4BCD"/>
    <w:rsid w:val="00F217D3"/>
    <w:rsid w:val="00F33F5E"/>
    <w:rsid w:val="00F60840"/>
    <w:rsid w:val="00F75B86"/>
    <w:rsid w:val="00F77933"/>
    <w:rsid w:val="00F8411A"/>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FB1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285"/>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5854DB"/>
    <w:pPr>
      <w:keepNext/>
      <w:keepLines/>
      <w:pBdr>
        <w:bottom w:val="single" w:sz="24" w:space="4" w:color="F0CDA1" w:themeColor="accent1"/>
      </w:pBdr>
      <w:spacing w:before="360"/>
      <w:outlineLvl w:val="0"/>
    </w:pPr>
    <w:rPr>
      <w:rFonts w:asciiTheme="majorHAnsi" w:eastAsiaTheme="majorEastAsia" w:hAnsiTheme="majorHAnsi" w:cstheme="majorBidi"/>
      <w:b/>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7285"/>
    <w:pPr>
      <w:tabs>
        <w:tab w:val="center" w:pos="4844"/>
        <w:tab w:val="right" w:pos="9689"/>
      </w:tabs>
      <w:spacing w:before="0" w:after="600"/>
    </w:pPr>
    <w:rPr>
      <w:rFonts w:cstheme="minorHAnsi"/>
      <w:i/>
      <w:color w:val="331D01"/>
    </w:rPr>
  </w:style>
  <w:style w:type="character" w:customStyle="1" w:styleId="HeaderChar">
    <w:name w:val="Header Char"/>
    <w:basedOn w:val="DefaultParagraphFont"/>
    <w:link w:val="Header"/>
    <w:uiPriority w:val="99"/>
    <w:rsid w:val="00A67285"/>
    <w:rPr>
      <w:rFonts w:cstheme="minorHAnsi"/>
      <w:i/>
      <w:color w:val="331D01"/>
      <w:sz w:val="24"/>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5854DB"/>
    <w:rPr>
      <w:rFonts w:asciiTheme="majorHAnsi" w:eastAsiaTheme="majorEastAsia" w:hAnsiTheme="majorHAnsi" w:cstheme="majorBidi"/>
      <w:b/>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semiHidden/>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semiHidden/>
    <w:rsid w:val="001E1E58"/>
    <w:pPr>
      <w:spacing w:after="100"/>
    </w:pPr>
  </w:style>
  <w:style w:type="character" w:styleId="Hyperlink">
    <w:name w:val="Hyperlink"/>
    <w:basedOn w:val="DefaultParagraphFont"/>
    <w:uiPriority w:val="99"/>
    <w:semiHidden/>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semiHidden/>
    <w:rsid w:val="0003123C"/>
    <w:pPr>
      <w:numPr>
        <w:numId w:val="1"/>
      </w:numPr>
      <w:spacing w:before="0" w:after="200" w:line="276" w:lineRule="auto"/>
      <w:ind w:left="340" w:hanging="340"/>
    </w:pPr>
  </w:style>
  <w:style w:type="paragraph" w:styleId="ListNumber">
    <w:name w:val="List Number"/>
    <w:basedOn w:val="Normal"/>
    <w:uiPriority w:val="99"/>
    <w:rsid w:val="00685B4E"/>
    <w:pPr>
      <w:numPr>
        <w:numId w:val="6"/>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semiHidden/>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semiHidden/>
    <w:qFormat/>
    <w:rsid w:val="008965F6"/>
    <w:pPr>
      <w:spacing w:after="60" w:line="240" w:lineRule="auto"/>
    </w:pPr>
    <w:rPr>
      <w:b/>
      <w:color w:val="054854" w:themeColor="accent3"/>
    </w:rPr>
  </w:style>
  <w:style w:type="paragraph" w:customStyle="1" w:styleId="Graphheading2">
    <w:name w:val="Graph heading 2"/>
    <w:basedOn w:val="Normal"/>
    <w:semiHidden/>
    <w:qFormat/>
    <w:rsid w:val="00664450"/>
    <w:pPr>
      <w:spacing w:after="60" w:line="240" w:lineRule="auto"/>
    </w:pPr>
    <w:rPr>
      <w:b/>
      <w:color w:val="F99927" w:themeColor="accent5"/>
    </w:rPr>
  </w:style>
  <w:style w:type="paragraph" w:customStyle="1" w:styleId="Graphheading3">
    <w:name w:val="Graph heading 3"/>
    <w:basedOn w:val="Normal"/>
    <w:semiHidden/>
    <w:qFormat/>
    <w:rsid w:val="00664450"/>
    <w:pPr>
      <w:spacing w:after="60" w:line="240" w:lineRule="auto"/>
    </w:pPr>
    <w:rPr>
      <w:b/>
      <w:color w:val="EC7216" w:themeColor="accent6"/>
    </w:rPr>
  </w:style>
  <w:style w:type="paragraph" w:customStyle="1" w:styleId="Graphheading4">
    <w:name w:val="Graph heading 4"/>
    <w:basedOn w:val="Normal"/>
    <w:semiHidden/>
    <w:qFormat/>
    <w:rsid w:val="008965F6"/>
    <w:pPr>
      <w:spacing w:after="60" w:line="240" w:lineRule="auto"/>
    </w:pPr>
    <w:rPr>
      <w:b/>
      <w:color w:val="107082" w:themeColor="accent2"/>
    </w:rPr>
  </w:style>
  <w:style w:type="paragraph" w:customStyle="1" w:styleId="Graphbullet">
    <w:name w:val="Graph bullet"/>
    <w:basedOn w:val="Normal"/>
    <w:semiHidden/>
    <w:qFormat/>
    <w:rsid w:val="008965F6"/>
    <w:pPr>
      <w:numPr>
        <w:numId w:val="2"/>
      </w:numPr>
      <w:spacing w:before="0" w:after="0" w:line="216" w:lineRule="auto"/>
      <w:ind w:left="284" w:hanging="284"/>
    </w:pPr>
    <w:rPr>
      <w:sz w:val="20"/>
    </w:rPr>
  </w:style>
  <w:style w:type="paragraph" w:customStyle="1" w:styleId="Graphbullet2">
    <w:name w:val="Graph bullet 2"/>
    <w:basedOn w:val="Normal"/>
    <w:semiHidden/>
    <w:qFormat/>
    <w:rsid w:val="008965F6"/>
    <w:pPr>
      <w:numPr>
        <w:numId w:val="4"/>
      </w:numPr>
      <w:spacing w:before="0" w:after="0" w:line="216" w:lineRule="auto"/>
      <w:ind w:left="284" w:hanging="284"/>
    </w:pPr>
    <w:rPr>
      <w:sz w:val="20"/>
    </w:rPr>
  </w:style>
  <w:style w:type="paragraph" w:customStyle="1" w:styleId="Graphbullet3">
    <w:name w:val="Graph bullet 3"/>
    <w:basedOn w:val="Normal"/>
    <w:semiHidden/>
    <w:qFormat/>
    <w:rsid w:val="008965F6"/>
    <w:pPr>
      <w:numPr>
        <w:numId w:val="3"/>
      </w:numPr>
      <w:spacing w:before="0" w:after="0" w:line="216" w:lineRule="auto"/>
      <w:ind w:left="284" w:hanging="284"/>
    </w:pPr>
    <w:rPr>
      <w:sz w:val="20"/>
    </w:rPr>
  </w:style>
  <w:style w:type="paragraph" w:customStyle="1" w:styleId="Graphbullet4">
    <w:name w:val="Graph bullet 4"/>
    <w:basedOn w:val="Normal"/>
    <w:semiHidden/>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rsid w:val="00685B4E"/>
    <w:pPr>
      <w:numPr>
        <w:ilvl w:val="1"/>
        <w:numId w:val="6"/>
      </w:numPr>
      <w:spacing w:before="0" w:line="271" w:lineRule="auto"/>
    </w:pPr>
  </w:style>
  <w:style w:type="paragraph" w:customStyle="1" w:styleId="Checkbox">
    <w:name w:val="Checkbox"/>
    <w:basedOn w:val="Normal"/>
    <w:qFormat/>
    <w:rsid w:val="00A67285"/>
    <w:pPr>
      <w:spacing w:before="0" w:after="0"/>
    </w:pPr>
  </w:style>
  <w:style w:type="paragraph" w:styleId="NormalWeb">
    <w:name w:val="Normal (Web)"/>
    <w:basedOn w:val="Normal"/>
    <w:uiPriority w:val="99"/>
    <w:semiHidden/>
    <w:unhideWhenUsed/>
    <w:rsid w:val="00C350C9"/>
    <w:pPr>
      <w:spacing w:before="100" w:beforeAutospacing="1" w:after="100" w:afterAutospacing="1" w:line="240" w:lineRule="auto"/>
    </w:pPr>
    <w:rPr>
      <w:rFonts w:ascii="Times New Roman" w:eastAsia="Times New Roman" w:hAnsi="Times New Roman" w:cs="Times New Roman"/>
      <w:color w:val="auto"/>
      <w:szCs w:val="24"/>
    </w:rPr>
  </w:style>
  <w:style w:type="paragraph" w:styleId="z-TopofForm">
    <w:name w:val="HTML Top of Form"/>
    <w:basedOn w:val="Normal"/>
    <w:next w:val="Normal"/>
    <w:link w:val="z-TopofFormChar"/>
    <w:hidden/>
    <w:uiPriority w:val="99"/>
    <w:semiHidden/>
    <w:unhideWhenUsed/>
    <w:rsid w:val="00C350C9"/>
    <w:pPr>
      <w:pBdr>
        <w:bottom w:val="single" w:sz="6" w:space="1" w:color="auto"/>
      </w:pBdr>
      <w:spacing w:before="0"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C350C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648140">
      <w:bodyDiv w:val="1"/>
      <w:marLeft w:val="0"/>
      <w:marRight w:val="0"/>
      <w:marTop w:val="0"/>
      <w:marBottom w:val="0"/>
      <w:divBdr>
        <w:top w:val="none" w:sz="0" w:space="0" w:color="auto"/>
        <w:left w:val="none" w:sz="0" w:space="0" w:color="auto"/>
        <w:bottom w:val="none" w:sz="0" w:space="0" w:color="auto"/>
        <w:right w:val="none" w:sz="0" w:space="0" w:color="auto"/>
      </w:divBdr>
      <w:divsChild>
        <w:div w:id="66000115">
          <w:marLeft w:val="0"/>
          <w:marRight w:val="0"/>
          <w:marTop w:val="0"/>
          <w:marBottom w:val="0"/>
          <w:divBdr>
            <w:top w:val="single" w:sz="2" w:space="0" w:color="D9D9E3"/>
            <w:left w:val="single" w:sz="2" w:space="0" w:color="D9D9E3"/>
            <w:bottom w:val="single" w:sz="2" w:space="0" w:color="D9D9E3"/>
            <w:right w:val="single" w:sz="2" w:space="0" w:color="D9D9E3"/>
          </w:divBdr>
          <w:divsChild>
            <w:div w:id="589778829">
              <w:marLeft w:val="0"/>
              <w:marRight w:val="0"/>
              <w:marTop w:val="0"/>
              <w:marBottom w:val="0"/>
              <w:divBdr>
                <w:top w:val="single" w:sz="2" w:space="0" w:color="D9D9E3"/>
                <w:left w:val="single" w:sz="2" w:space="0" w:color="D9D9E3"/>
                <w:bottom w:val="single" w:sz="2" w:space="0" w:color="D9D9E3"/>
                <w:right w:val="single" w:sz="2" w:space="0" w:color="D9D9E3"/>
              </w:divBdr>
              <w:divsChild>
                <w:div w:id="557977498">
                  <w:marLeft w:val="0"/>
                  <w:marRight w:val="0"/>
                  <w:marTop w:val="0"/>
                  <w:marBottom w:val="0"/>
                  <w:divBdr>
                    <w:top w:val="single" w:sz="2" w:space="0" w:color="D9D9E3"/>
                    <w:left w:val="single" w:sz="2" w:space="0" w:color="D9D9E3"/>
                    <w:bottom w:val="single" w:sz="2" w:space="0" w:color="D9D9E3"/>
                    <w:right w:val="single" w:sz="2" w:space="0" w:color="D9D9E3"/>
                  </w:divBdr>
                  <w:divsChild>
                    <w:div w:id="1807309307">
                      <w:marLeft w:val="0"/>
                      <w:marRight w:val="0"/>
                      <w:marTop w:val="0"/>
                      <w:marBottom w:val="0"/>
                      <w:divBdr>
                        <w:top w:val="single" w:sz="2" w:space="0" w:color="D9D9E3"/>
                        <w:left w:val="single" w:sz="2" w:space="0" w:color="D9D9E3"/>
                        <w:bottom w:val="single" w:sz="2" w:space="0" w:color="D9D9E3"/>
                        <w:right w:val="single" w:sz="2" w:space="0" w:color="D9D9E3"/>
                      </w:divBdr>
                      <w:divsChild>
                        <w:div w:id="1265500730">
                          <w:marLeft w:val="0"/>
                          <w:marRight w:val="0"/>
                          <w:marTop w:val="0"/>
                          <w:marBottom w:val="0"/>
                          <w:divBdr>
                            <w:top w:val="none" w:sz="0" w:space="0" w:color="auto"/>
                            <w:left w:val="none" w:sz="0" w:space="0" w:color="auto"/>
                            <w:bottom w:val="none" w:sz="0" w:space="0" w:color="auto"/>
                            <w:right w:val="none" w:sz="0" w:space="0" w:color="auto"/>
                          </w:divBdr>
                          <w:divsChild>
                            <w:div w:id="8951209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1758704">
                                  <w:marLeft w:val="0"/>
                                  <w:marRight w:val="0"/>
                                  <w:marTop w:val="0"/>
                                  <w:marBottom w:val="0"/>
                                  <w:divBdr>
                                    <w:top w:val="single" w:sz="2" w:space="0" w:color="D9D9E3"/>
                                    <w:left w:val="single" w:sz="2" w:space="0" w:color="D9D9E3"/>
                                    <w:bottom w:val="single" w:sz="2" w:space="0" w:color="D9D9E3"/>
                                    <w:right w:val="single" w:sz="2" w:space="0" w:color="D9D9E3"/>
                                  </w:divBdr>
                                  <w:divsChild>
                                    <w:div w:id="90399234">
                                      <w:marLeft w:val="0"/>
                                      <w:marRight w:val="0"/>
                                      <w:marTop w:val="0"/>
                                      <w:marBottom w:val="0"/>
                                      <w:divBdr>
                                        <w:top w:val="single" w:sz="2" w:space="0" w:color="D9D9E3"/>
                                        <w:left w:val="single" w:sz="2" w:space="0" w:color="D9D9E3"/>
                                        <w:bottom w:val="single" w:sz="2" w:space="0" w:color="D9D9E3"/>
                                        <w:right w:val="single" w:sz="2" w:space="0" w:color="D9D9E3"/>
                                      </w:divBdr>
                                      <w:divsChild>
                                        <w:div w:id="36971649">
                                          <w:marLeft w:val="0"/>
                                          <w:marRight w:val="0"/>
                                          <w:marTop w:val="0"/>
                                          <w:marBottom w:val="0"/>
                                          <w:divBdr>
                                            <w:top w:val="single" w:sz="2" w:space="0" w:color="D9D9E3"/>
                                            <w:left w:val="single" w:sz="2" w:space="0" w:color="D9D9E3"/>
                                            <w:bottom w:val="single" w:sz="2" w:space="0" w:color="D9D9E3"/>
                                            <w:right w:val="single" w:sz="2" w:space="0" w:color="D9D9E3"/>
                                          </w:divBdr>
                                          <w:divsChild>
                                            <w:div w:id="1729261245">
                                              <w:marLeft w:val="0"/>
                                              <w:marRight w:val="0"/>
                                              <w:marTop w:val="0"/>
                                              <w:marBottom w:val="0"/>
                                              <w:divBdr>
                                                <w:top w:val="single" w:sz="2" w:space="0" w:color="D9D9E3"/>
                                                <w:left w:val="single" w:sz="2" w:space="0" w:color="D9D9E3"/>
                                                <w:bottom w:val="single" w:sz="2" w:space="0" w:color="D9D9E3"/>
                                                <w:right w:val="single" w:sz="2" w:space="0" w:color="D9D9E3"/>
                                              </w:divBdr>
                                              <w:divsChild>
                                                <w:div w:id="1066340346">
                                                  <w:marLeft w:val="0"/>
                                                  <w:marRight w:val="0"/>
                                                  <w:marTop w:val="0"/>
                                                  <w:marBottom w:val="0"/>
                                                  <w:divBdr>
                                                    <w:top w:val="single" w:sz="2" w:space="0" w:color="D9D9E3"/>
                                                    <w:left w:val="single" w:sz="2" w:space="0" w:color="D9D9E3"/>
                                                    <w:bottom w:val="single" w:sz="2" w:space="0" w:color="D9D9E3"/>
                                                    <w:right w:val="single" w:sz="2" w:space="0" w:color="D9D9E3"/>
                                                  </w:divBdr>
                                                  <w:divsChild>
                                                    <w:div w:id="49396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9845527">
          <w:marLeft w:val="0"/>
          <w:marRight w:val="0"/>
          <w:marTop w:val="0"/>
          <w:marBottom w:val="0"/>
          <w:divBdr>
            <w:top w:val="none" w:sz="0" w:space="0" w:color="auto"/>
            <w:left w:val="none" w:sz="0" w:space="0" w:color="auto"/>
            <w:bottom w:val="none" w:sz="0" w:space="0" w:color="auto"/>
            <w:right w:val="none" w:sz="0" w:space="0" w:color="auto"/>
          </w:divBdr>
        </w:div>
      </w:divsChild>
    </w:div>
    <w:div w:id="434908760">
      <w:bodyDiv w:val="1"/>
      <w:marLeft w:val="0"/>
      <w:marRight w:val="0"/>
      <w:marTop w:val="0"/>
      <w:marBottom w:val="0"/>
      <w:divBdr>
        <w:top w:val="none" w:sz="0" w:space="0" w:color="auto"/>
        <w:left w:val="none" w:sz="0" w:space="0" w:color="auto"/>
        <w:bottom w:val="none" w:sz="0" w:space="0" w:color="auto"/>
        <w:right w:val="none" w:sz="0" w:space="0" w:color="auto"/>
      </w:divBdr>
      <w:divsChild>
        <w:div w:id="1448893682">
          <w:marLeft w:val="0"/>
          <w:marRight w:val="0"/>
          <w:marTop w:val="0"/>
          <w:marBottom w:val="0"/>
          <w:divBdr>
            <w:top w:val="single" w:sz="2" w:space="0" w:color="D9D9E3"/>
            <w:left w:val="single" w:sz="2" w:space="0" w:color="D9D9E3"/>
            <w:bottom w:val="single" w:sz="2" w:space="0" w:color="D9D9E3"/>
            <w:right w:val="single" w:sz="2" w:space="0" w:color="D9D9E3"/>
          </w:divBdr>
          <w:divsChild>
            <w:div w:id="1311594995">
              <w:marLeft w:val="0"/>
              <w:marRight w:val="0"/>
              <w:marTop w:val="0"/>
              <w:marBottom w:val="0"/>
              <w:divBdr>
                <w:top w:val="single" w:sz="2" w:space="0" w:color="D9D9E3"/>
                <w:left w:val="single" w:sz="2" w:space="0" w:color="D9D9E3"/>
                <w:bottom w:val="single" w:sz="2" w:space="0" w:color="D9D9E3"/>
                <w:right w:val="single" w:sz="2" w:space="0" w:color="D9D9E3"/>
              </w:divBdr>
              <w:divsChild>
                <w:div w:id="385763522">
                  <w:marLeft w:val="0"/>
                  <w:marRight w:val="0"/>
                  <w:marTop w:val="0"/>
                  <w:marBottom w:val="0"/>
                  <w:divBdr>
                    <w:top w:val="single" w:sz="2" w:space="0" w:color="D9D9E3"/>
                    <w:left w:val="single" w:sz="2" w:space="0" w:color="D9D9E3"/>
                    <w:bottom w:val="single" w:sz="2" w:space="0" w:color="D9D9E3"/>
                    <w:right w:val="single" w:sz="2" w:space="0" w:color="D9D9E3"/>
                  </w:divBdr>
                  <w:divsChild>
                    <w:div w:id="269163619">
                      <w:marLeft w:val="0"/>
                      <w:marRight w:val="0"/>
                      <w:marTop w:val="0"/>
                      <w:marBottom w:val="0"/>
                      <w:divBdr>
                        <w:top w:val="single" w:sz="2" w:space="0" w:color="D9D9E3"/>
                        <w:left w:val="single" w:sz="2" w:space="0" w:color="D9D9E3"/>
                        <w:bottom w:val="single" w:sz="2" w:space="0" w:color="D9D9E3"/>
                        <w:right w:val="single" w:sz="2" w:space="0" w:color="D9D9E3"/>
                      </w:divBdr>
                      <w:divsChild>
                        <w:div w:id="769619830">
                          <w:marLeft w:val="0"/>
                          <w:marRight w:val="0"/>
                          <w:marTop w:val="0"/>
                          <w:marBottom w:val="0"/>
                          <w:divBdr>
                            <w:top w:val="none" w:sz="0" w:space="0" w:color="auto"/>
                            <w:left w:val="none" w:sz="0" w:space="0" w:color="auto"/>
                            <w:bottom w:val="none" w:sz="0" w:space="0" w:color="auto"/>
                            <w:right w:val="none" w:sz="0" w:space="0" w:color="auto"/>
                          </w:divBdr>
                          <w:divsChild>
                            <w:div w:id="1051079054">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69259">
                                  <w:marLeft w:val="0"/>
                                  <w:marRight w:val="0"/>
                                  <w:marTop w:val="0"/>
                                  <w:marBottom w:val="0"/>
                                  <w:divBdr>
                                    <w:top w:val="single" w:sz="2" w:space="0" w:color="D9D9E3"/>
                                    <w:left w:val="single" w:sz="2" w:space="0" w:color="D9D9E3"/>
                                    <w:bottom w:val="single" w:sz="2" w:space="0" w:color="D9D9E3"/>
                                    <w:right w:val="single" w:sz="2" w:space="0" w:color="D9D9E3"/>
                                  </w:divBdr>
                                  <w:divsChild>
                                    <w:div w:id="3094262">
                                      <w:marLeft w:val="0"/>
                                      <w:marRight w:val="0"/>
                                      <w:marTop w:val="0"/>
                                      <w:marBottom w:val="0"/>
                                      <w:divBdr>
                                        <w:top w:val="single" w:sz="2" w:space="0" w:color="D9D9E3"/>
                                        <w:left w:val="single" w:sz="2" w:space="0" w:color="D9D9E3"/>
                                        <w:bottom w:val="single" w:sz="2" w:space="0" w:color="D9D9E3"/>
                                        <w:right w:val="single" w:sz="2" w:space="0" w:color="D9D9E3"/>
                                      </w:divBdr>
                                      <w:divsChild>
                                        <w:div w:id="1439064421">
                                          <w:marLeft w:val="0"/>
                                          <w:marRight w:val="0"/>
                                          <w:marTop w:val="0"/>
                                          <w:marBottom w:val="0"/>
                                          <w:divBdr>
                                            <w:top w:val="single" w:sz="2" w:space="0" w:color="D9D9E3"/>
                                            <w:left w:val="single" w:sz="2" w:space="0" w:color="D9D9E3"/>
                                            <w:bottom w:val="single" w:sz="2" w:space="0" w:color="D9D9E3"/>
                                            <w:right w:val="single" w:sz="2" w:space="0" w:color="D9D9E3"/>
                                          </w:divBdr>
                                          <w:divsChild>
                                            <w:div w:id="1555047729">
                                              <w:marLeft w:val="0"/>
                                              <w:marRight w:val="0"/>
                                              <w:marTop w:val="0"/>
                                              <w:marBottom w:val="0"/>
                                              <w:divBdr>
                                                <w:top w:val="single" w:sz="2" w:space="0" w:color="D9D9E3"/>
                                                <w:left w:val="single" w:sz="2" w:space="0" w:color="D9D9E3"/>
                                                <w:bottom w:val="single" w:sz="2" w:space="0" w:color="D9D9E3"/>
                                                <w:right w:val="single" w:sz="2" w:space="0" w:color="D9D9E3"/>
                                              </w:divBdr>
                                              <w:divsChild>
                                                <w:div w:id="871311498">
                                                  <w:marLeft w:val="0"/>
                                                  <w:marRight w:val="0"/>
                                                  <w:marTop w:val="0"/>
                                                  <w:marBottom w:val="0"/>
                                                  <w:divBdr>
                                                    <w:top w:val="single" w:sz="2" w:space="0" w:color="D9D9E3"/>
                                                    <w:left w:val="single" w:sz="2" w:space="0" w:color="D9D9E3"/>
                                                    <w:bottom w:val="single" w:sz="2" w:space="0" w:color="D9D9E3"/>
                                                    <w:right w:val="single" w:sz="2" w:space="0" w:color="D9D9E3"/>
                                                  </w:divBdr>
                                                  <w:divsChild>
                                                    <w:div w:id="93028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3517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C\AppData\Roaming\Microsoft\Templates\Home%20business%20startu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4FB614A3A441A2B2998FFCDEADD4CC"/>
        <w:category>
          <w:name w:val="General"/>
          <w:gallery w:val="placeholder"/>
        </w:category>
        <w:types>
          <w:type w:val="bbPlcHdr"/>
        </w:types>
        <w:behaviors>
          <w:behavior w:val="content"/>
        </w:behaviors>
        <w:guid w:val="{CD14A4DB-0B9E-4662-9460-A930FD4A2CD3}"/>
      </w:docPartPr>
      <w:docPartBody>
        <w:p w:rsidR="00F81FA1" w:rsidRDefault="00D24B6A">
          <w:pPr>
            <w:pStyle w:val="534FB614A3A441A2B2998FFCDEADD4CC"/>
          </w:pPr>
          <w:r w:rsidRPr="005854DB">
            <w:t>HOME-BASED AGENCY</w:t>
          </w:r>
        </w:p>
      </w:docPartBody>
    </w:docPart>
    <w:docPart>
      <w:docPartPr>
        <w:name w:val="9E81D0CD71BA4D69801DBCC090852DA3"/>
        <w:category>
          <w:name w:val="General"/>
          <w:gallery w:val="placeholder"/>
        </w:category>
        <w:types>
          <w:type w:val="bbPlcHdr"/>
        </w:types>
        <w:behaviors>
          <w:behavior w:val="content"/>
        </w:behaviors>
        <w:guid w:val="{031DA5CF-65B6-4CD5-9604-1A08B09C62A9}"/>
      </w:docPartPr>
      <w:docPartBody>
        <w:p w:rsidR="00F81FA1" w:rsidRDefault="00D24B6A">
          <w:pPr>
            <w:pStyle w:val="9E81D0CD71BA4D69801DBCC090852DA3"/>
          </w:pPr>
          <w:r w:rsidRPr="005854DB">
            <w:t>Startup Checklist</w:t>
          </w:r>
        </w:p>
      </w:docPartBody>
    </w:docPart>
    <w:docPart>
      <w:docPartPr>
        <w:name w:val="0F1095B7BCD74DACB21ED553D475787D"/>
        <w:category>
          <w:name w:val="General"/>
          <w:gallery w:val="placeholder"/>
        </w:category>
        <w:types>
          <w:type w:val="bbPlcHdr"/>
        </w:types>
        <w:behaviors>
          <w:behavior w:val="content"/>
        </w:behaviors>
        <w:guid w:val="{886C2C81-B48A-432D-BA78-322D91E65401}"/>
      </w:docPartPr>
      <w:docPartBody>
        <w:p w:rsidR="00F81FA1" w:rsidRDefault="00D24B6A">
          <w:pPr>
            <w:pStyle w:val="0F1095B7BCD74DACB21ED553D475787D"/>
          </w:pPr>
          <w:r w:rsidRPr="00685B4E">
            <w:t>Conduct a personal evaluation to determine why you want to start a business.</w:t>
          </w:r>
        </w:p>
      </w:docPartBody>
    </w:docPart>
    <w:docPart>
      <w:docPartPr>
        <w:name w:val="3FA4EAA7881D422C8658B6689F5C8DC9"/>
        <w:category>
          <w:name w:val="General"/>
          <w:gallery w:val="placeholder"/>
        </w:category>
        <w:types>
          <w:type w:val="bbPlcHdr"/>
        </w:types>
        <w:behaviors>
          <w:behavior w:val="content"/>
        </w:behaviors>
        <w:guid w:val="{7FCBC2B2-A69C-4F74-8764-316AE46E6FBA}"/>
      </w:docPartPr>
      <w:docPartBody>
        <w:p w:rsidR="00F81FA1" w:rsidRDefault="00D24B6A">
          <w:pPr>
            <w:pStyle w:val="3FA4EAA7881D422C8658B6689F5C8DC9"/>
          </w:pPr>
          <w:r w:rsidRPr="00685B4E">
            <w:t>Create a business plan:</w:t>
          </w:r>
        </w:p>
      </w:docPartBody>
    </w:docPart>
    <w:docPart>
      <w:docPartPr>
        <w:name w:val="66E53AD0A0C045BB8EBCEC991085A00E"/>
        <w:category>
          <w:name w:val="General"/>
          <w:gallery w:val="placeholder"/>
        </w:category>
        <w:types>
          <w:type w:val="bbPlcHdr"/>
        </w:types>
        <w:behaviors>
          <w:behavior w:val="content"/>
        </w:behaviors>
        <w:guid w:val="{28B2D092-CF82-41A1-9D2A-7334D2619B1B}"/>
      </w:docPartPr>
      <w:docPartBody>
        <w:p w:rsidR="00F81FA1" w:rsidRDefault="00D24B6A">
          <w:pPr>
            <w:pStyle w:val="66E53AD0A0C045BB8EBCEC991085A00E"/>
          </w:pPr>
          <w:r w:rsidRPr="00685B4E">
            <w:t>What do we 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B6A"/>
    <w:rsid w:val="00CB6D38"/>
    <w:rsid w:val="00D24B6A"/>
    <w:rsid w:val="00F81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4FB614A3A441A2B2998FFCDEADD4CC">
    <w:name w:val="534FB614A3A441A2B2998FFCDEADD4CC"/>
  </w:style>
  <w:style w:type="paragraph" w:customStyle="1" w:styleId="9E81D0CD71BA4D69801DBCC090852DA3">
    <w:name w:val="9E81D0CD71BA4D69801DBCC090852DA3"/>
  </w:style>
  <w:style w:type="paragraph" w:customStyle="1" w:styleId="60069B9BE9084E098BC41BEE322C009F">
    <w:name w:val="60069B9BE9084E098BC41BEE322C009F"/>
  </w:style>
  <w:style w:type="paragraph" w:customStyle="1" w:styleId="0F1095B7BCD74DACB21ED553D475787D">
    <w:name w:val="0F1095B7BCD74DACB21ED553D475787D"/>
  </w:style>
  <w:style w:type="paragraph" w:customStyle="1" w:styleId="3FA4EAA7881D422C8658B6689F5C8DC9">
    <w:name w:val="3FA4EAA7881D422C8658B6689F5C8DC9"/>
  </w:style>
  <w:style w:type="paragraph" w:customStyle="1" w:styleId="66E53AD0A0C045BB8EBCEC991085A00E">
    <w:name w:val="66E53AD0A0C045BB8EBCEC991085A00E"/>
  </w:style>
  <w:style w:type="paragraph" w:customStyle="1" w:styleId="A8C6B6E416A84DC8AD7BE6F46A78B6AC">
    <w:name w:val="A8C6B6E416A84DC8AD7BE6F46A78B6AC"/>
  </w:style>
  <w:style w:type="paragraph" w:customStyle="1" w:styleId="E0E669EB4F374446AFA82EFA66B1F7C6">
    <w:name w:val="E0E669EB4F374446AFA82EFA66B1F7C6"/>
  </w:style>
  <w:style w:type="paragraph" w:customStyle="1" w:styleId="C2E5CB103678462CA1B14E717CA858FC">
    <w:name w:val="C2E5CB103678462CA1B14E717CA858FC"/>
  </w:style>
  <w:style w:type="paragraph" w:customStyle="1" w:styleId="852384B36AE24F86996B2180F160AA60">
    <w:name w:val="852384B36AE24F86996B2180F160AA60"/>
  </w:style>
  <w:style w:type="paragraph" w:customStyle="1" w:styleId="F473D53E325C4562A26E5238AEE223E6">
    <w:name w:val="F473D53E325C4562A26E5238AEE223E6"/>
  </w:style>
  <w:style w:type="paragraph" w:customStyle="1" w:styleId="5710F58F03B34AECA802D2A52F11D58F">
    <w:name w:val="5710F58F03B34AECA802D2A52F11D58F"/>
  </w:style>
  <w:style w:type="paragraph" w:customStyle="1" w:styleId="159EDE21FC2B4FE8B670D6DBF80DCFDC">
    <w:name w:val="159EDE21FC2B4FE8B670D6DBF80DCFDC"/>
  </w:style>
  <w:style w:type="paragraph" w:customStyle="1" w:styleId="AE8675D3E43B4C3EBBB911E2EA56859F">
    <w:name w:val="AE8675D3E43B4C3EBBB911E2EA56859F"/>
  </w:style>
  <w:style w:type="paragraph" w:customStyle="1" w:styleId="4EBEA69197484CF496C7888BF41EA930">
    <w:name w:val="4EBEA69197484CF496C7888BF41EA930"/>
  </w:style>
  <w:style w:type="paragraph" w:customStyle="1" w:styleId="79C3EC0FC19343B1BA0D9603D5324476">
    <w:name w:val="79C3EC0FC19343B1BA0D9603D5324476"/>
  </w:style>
  <w:style w:type="paragraph" w:customStyle="1" w:styleId="87DBB5312D894B5A9AFD8B2A476386FF">
    <w:name w:val="87DBB5312D894B5A9AFD8B2A476386FF"/>
  </w:style>
  <w:style w:type="paragraph" w:customStyle="1" w:styleId="257D4E8D14C449C0B46445EBC80807C5">
    <w:name w:val="257D4E8D14C449C0B46445EBC80807C5"/>
  </w:style>
  <w:style w:type="paragraph" w:customStyle="1" w:styleId="EA0A15DCDCED4F2D83D9CB9DECC122B1">
    <w:name w:val="EA0A15DCDCED4F2D83D9CB9DECC122B1"/>
  </w:style>
  <w:style w:type="paragraph" w:customStyle="1" w:styleId="2568F3D1D326486A9D5BCD056F412062">
    <w:name w:val="2568F3D1D326486A9D5BCD056F412062"/>
  </w:style>
  <w:style w:type="paragraph" w:customStyle="1" w:styleId="9C25C06D8FD248C28E544B82FCF8D76E">
    <w:name w:val="9C25C06D8FD248C28E544B82FCF8D76E"/>
  </w:style>
  <w:style w:type="paragraph" w:customStyle="1" w:styleId="C292996A35014CE793F9AE297542A0B2">
    <w:name w:val="C292996A35014CE793F9AE297542A0B2"/>
  </w:style>
  <w:style w:type="paragraph" w:customStyle="1" w:styleId="231446E134CE4115913C246348F506FA">
    <w:name w:val="231446E134CE4115913C246348F506FA"/>
  </w:style>
  <w:style w:type="paragraph" w:customStyle="1" w:styleId="3E4BDC7F533B4771A511E286B6208FD4">
    <w:name w:val="3E4BDC7F533B4771A511E286B6208FD4"/>
  </w:style>
  <w:style w:type="paragraph" w:customStyle="1" w:styleId="7BF7D6FFE1FA4CF1A2A081A0A99F6B2E">
    <w:name w:val="7BF7D6FFE1FA4CF1A2A081A0A99F6B2E"/>
  </w:style>
  <w:style w:type="paragraph" w:customStyle="1" w:styleId="8AAD64CE71FB4BD2BCCDD08DCCA3EECD">
    <w:name w:val="8AAD64CE71FB4BD2BCCDD08DCCA3EECD"/>
  </w:style>
  <w:style w:type="paragraph" w:customStyle="1" w:styleId="B49BEBA55D2242CBA848194CAC582EE3">
    <w:name w:val="B49BEBA55D2242CBA848194CAC582EE3"/>
  </w:style>
  <w:style w:type="paragraph" w:customStyle="1" w:styleId="DBF7608C8C8E4E9D8A805B9EE0C2714D">
    <w:name w:val="DBF7608C8C8E4E9D8A805B9EE0C2714D"/>
  </w:style>
  <w:style w:type="paragraph" w:customStyle="1" w:styleId="6CE8A016CE7A465C91B5C0409B50202A">
    <w:name w:val="6CE8A016CE7A465C91B5C0409B50202A"/>
  </w:style>
  <w:style w:type="paragraph" w:customStyle="1" w:styleId="0FF70085165245CF99C95AEE3DE32100">
    <w:name w:val="0FF70085165245CF99C95AEE3DE32100"/>
  </w:style>
  <w:style w:type="paragraph" w:customStyle="1" w:styleId="22B814715BF14452A6991B4DD2A4E367">
    <w:name w:val="22B814715BF14452A6991B4DD2A4E367"/>
  </w:style>
  <w:style w:type="paragraph" w:customStyle="1" w:styleId="891A098E2E494F5EA2239052191CBF8F">
    <w:name w:val="891A098E2E494F5EA2239052191CBF8F"/>
  </w:style>
  <w:style w:type="paragraph" w:customStyle="1" w:styleId="3A6906DF5D8847A8815519AA13AEBA9A">
    <w:name w:val="3A6906DF5D8847A8815519AA13AEBA9A"/>
  </w:style>
  <w:style w:type="paragraph" w:customStyle="1" w:styleId="FABBEF1EAFC34FA2AD0A5D4C99883051">
    <w:name w:val="FABBEF1EAFC34FA2AD0A5D4C99883051"/>
  </w:style>
  <w:style w:type="paragraph" w:customStyle="1" w:styleId="ED3B9160D856416383BA092805483204">
    <w:name w:val="ED3B9160D856416383BA092805483204"/>
  </w:style>
  <w:style w:type="paragraph" w:customStyle="1" w:styleId="ABAE1C179A664F09A34EF580871032A5">
    <w:name w:val="ABAE1C179A664F09A34EF580871032A5"/>
  </w:style>
  <w:style w:type="paragraph" w:customStyle="1" w:styleId="4EF776A0D7E1413CA141F379153B21F9">
    <w:name w:val="4EF776A0D7E1413CA141F379153B21F9"/>
  </w:style>
  <w:style w:type="paragraph" w:customStyle="1" w:styleId="750DB9FE8D3F4CFB86CE19F6AA58A477">
    <w:name w:val="750DB9FE8D3F4CFB86CE19F6AA58A477"/>
  </w:style>
  <w:style w:type="paragraph" w:customStyle="1" w:styleId="4EE0A0C449BA417A8DD08E1467D75B89">
    <w:name w:val="4EE0A0C449BA417A8DD08E1467D75B89"/>
  </w:style>
  <w:style w:type="paragraph" w:customStyle="1" w:styleId="E030EFD7A3A145EB9EE89CF3735A0344">
    <w:name w:val="E030EFD7A3A145EB9EE89CF3735A0344"/>
  </w:style>
  <w:style w:type="paragraph" w:customStyle="1" w:styleId="ECDC507B7A3E4A83B7ED30BD37F3D1B6">
    <w:name w:val="ECDC507B7A3E4A83B7ED30BD37F3D1B6"/>
  </w:style>
  <w:style w:type="paragraph" w:customStyle="1" w:styleId="DAA5F8ECB5AD4147A37F005D47B812DB">
    <w:name w:val="DAA5F8ECB5AD4147A37F005D47B812DB"/>
  </w:style>
  <w:style w:type="paragraph" w:customStyle="1" w:styleId="AAE2EE73B4D4417E8A456636029D65AC">
    <w:name w:val="AAE2EE73B4D4417E8A456636029D65AC"/>
  </w:style>
  <w:style w:type="paragraph" w:customStyle="1" w:styleId="3C16BF1F1934499DB2804D7606EA3CDC">
    <w:name w:val="3C16BF1F1934499DB2804D7606EA3CDC"/>
  </w:style>
  <w:style w:type="paragraph" w:customStyle="1" w:styleId="C07E51B2420943E092F8E69C470294AF">
    <w:name w:val="C07E51B2420943E092F8E69C470294AF"/>
  </w:style>
  <w:style w:type="paragraph" w:customStyle="1" w:styleId="7E08A9B2278942599EC6270F2C811BFF">
    <w:name w:val="7E08A9B2278942599EC6270F2C811BFF"/>
  </w:style>
  <w:style w:type="paragraph" w:customStyle="1" w:styleId="C79F5AA7144E4C828D8A36735A25B627">
    <w:name w:val="C79F5AA7144E4C828D8A36735A25B627"/>
  </w:style>
  <w:style w:type="paragraph" w:customStyle="1" w:styleId="729123EC813B43828998F8DFF6CBE6F6">
    <w:name w:val="729123EC813B43828998F8DFF6CBE6F6"/>
  </w:style>
  <w:style w:type="paragraph" w:customStyle="1" w:styleId="FA6F91E025C842A6965C453150849BC7">
    <w:name w:val="FA6F91E025C842A6965C453150849BC7"/>
  </w:style>
  <w:style w:type="paragraph" w:customStyle="1" w:styleId="09C5C65E1C0345B3B408E22F5DD24B47">
    <w:name w:val="09C5C65E1C0345B3B408E22F5DD24B47"/>
  </w:style>
  <w:style w:type="paragraph" w:customStyle="1" w:styleId="E11E4FFB60A149D5B6B54783D7B985D7">
    <w:name w:val="E11E4FFB60A149D5B6B54783D7B985D7"/>
  </w:style>
  <w:style w:type="paragraph" w:customStyle="1" w:styleId="161E03C263C6414E9B2918B8120059F1">
    <w:name w:val="161E03C263C6414E9B2918B8120059F1"/>
  </w:style>
  <w:style w:type="paragraph" w:customStyle="1" w:styleId="867E9F415C894095A53FF1FA9B106FD6">
    <w:name w:val="867E9F415C894095A53FF1FA9B106FD6"/>
  </w:style>
  <w:style w:type="paragraph" w:customStyle="1" w:styleId="D109DBB38FF34DEFB5B5A2E4402C598A">
    <w:name w:val="D109DBB38FF34DEFB5B5A2E4402C598A"/>
  </w:style>
  <w:style w:type="paragraph" w:customStyle="1" w:styleId="B54AEE719BBE4BAAAC53B8BD93A00CBA">
    <w:name w:val="B54AEE719BBE4BAAAC53B8BD93A00CBA"/>
  </w:style>
  <w:style w:type="paragraph" w:customStyle="1" w:styleId="48E05AC1B65744129E43FCABF8158ED4">
    <w:name w:val="48E05AC1B65744129E43FCABF8158ED4"/>
  </w:style>
  <w:style w:type="paragraph" w:customStyle="1" w:styleId="006B32517A0549D7A49C417C62CADC53">
    <w:name w:val="006B32517A0549D7A49C417C62CADC53"/>
  </w:style>
  <w:style w:type="paragraph" w:customStyle="1" w:styleId="83192FCEA1F4418AB5DB0218715077C6">
    <w:name w:val="83192FCEA1F4418AB5DB0218715077C6"/>
  </w:style>
  <w:style w:type="paragraph" w:customStyle="1" w:styleId="2931B473E3214A4CAC8FC9421A9B3D0D">
    <w:name w:val="2931B473E3214A4CAC8FC9421A9B3D0D"/>
  </w:style>
  <w:style w:type="paragraph" w:customStyle="1" w:styleId="D323D6270D6B47B095B93ED4C7BFDE07">
    <w:name w:val="D323D6270D6B47B095B93ED4C7BFDE07"/>
  </w:style>
  <w:style w:type="paragraph" w:customStyle="1" w:styleId="3985EA56BDA14C6A9DCA42A026666C42">
    <w:name w:val="3985EA56BDA14C6A9DCA42A026666C42"/>
  </w:style>
  <w:style w:type="paragraph" w:customStyle="1" w:styleId="F2526A2F8AAF40B1898B1C5A5C21FBF0">
    <w:name w:val="F2526A2F8AAF40B1898B1C5A5C21FBF0"/>
  </w:style>
  <w:style w:type="paragraph" w:customStyle="1" w:styleId="B9ECAB3B9FCC450B916E6334C3D7BA35">
    <w:name w:val="B9ECAB3B9FCC450B916E6334C3D7BA35"/>
  </w:style>
  <w:style w:type="paragraph" w:customStyle="1" w:styleId="6595861686F44AB4982906952F8CC875">
    <w:name w:val="6595861686F44AB4982906952F8CC875"/>
  </w:style>
  <w:style w:type="paragraph" w:customStyle="1" w:styleId="B8CAD042E98A478B9F792F71A893DA4C">
    <w:name w:val="B8CAD042E98A478B9F792F71A893DA4C"/>
  </w:style>
  <w:style w:type="paragraph" w:customStyle="1" w:styleId="C886076CBC564531A55C0FA2D500D450">
    <w:name w:val="C886076CBC564531A55C0FA2D500D450"/>
  </w:style>
  <w:style w:type="paragraph" w:customStyle="1" w:styleId="C28D319587294E1BBCFEB404B705BB04">
    <w:name w:val="C28D319587294E1BBCFEB404B705BB04"/>
  </w:style>
  <w:style w:type="paragraph" w:customStyle="1" w:styleId="6A6A2BEA61E544F79195FF87E479BD3E">
    <w:name w:val="6A6A2BEA61E544F79195FF87E479BD3E"/>
  </w:style>
  <w:style w:type="paragraph" w:customStyle="1" w:styleId="B441F787AF33427697A120F081C72202">
    <w:name w:val="B441F787AF33427697A120F081C72202"/>
  </w:style>
  <w:style w:type="paragraph" w:customStyle="1" w:styleId="682F6E73B0054CB7AD3E768A8C69924E">
    <w:name w:val="682F6E73B0054CB7AD3E768A8C69924E"/>
  </w:style>
  <w:style w:type="paragraph" w:customStyle="1" w:styleId="745551A513F54783B4D4A8F3750DDF91">
    <w:name w:val="745551A513F54783B4D4A8F3750DDF91"/>
  </w:style>
  <w:style w:type="paragraph" w:customStyle="1" w:styleId="0CE66F3C11B447B0B832C89E6FFF1361">
    <w:name w:val="0CE66F3C11B447B0B832C89E6FFF1361"/>
  </w:style>
  <w:style w:type="paragraph" w:customStyle="1" w:styleId="901B343A37BB40D680EA9CD373D88983">
    <w:name w:val="901B343A37BB40D680EA9CD373D88983"/>
  </w:style>
  <w:style w:type="paragraph" w:customStyle="1" w:styleId="F80973F72D15445CA1B9698DD7424680">
    <w:name w:val="F80973F72D15445CA1B9698DD7424680"/>
  </w:style>
  <w:style w:type="paragraph" w:customStyle="1" w:styleId="60832305857F4EACB15EC00FC905B725">
    <w:name w:val="60832305857F4EACB15EC00FC905B725"/>
  </w:style>
  <w:style w:type="paragraph" w:customStyle="1" w:styleId="124A8FD504FC4E33A82BFCB38B462BC5">
    <w:name w:val="124A8FD504FC4E33A82BFCB38B462BC5"/>
  </w:style>
  <w:style w:type="paragraph" w:customStyle="1" w:styleId="5ECB1811DFC84F009471A0E0908F3B08">
    <w:name w:val="5ECB1811DFC84F009471A0E0908F3B08"/>
  </w:style>
  <w:style w:type="paragraph" w:customStyle="1" w:styleId="F50C12A8EC8E4D1A89E07A221631456B">
    <w:name w:val="F50C12A8EC8E4D1A89E07A221631456B"/>
  </w:style>
  <w:style w:type="paragraph" w:customStyle="1" w:styleId="E3D8B02C8CD445518ED13A097B508808">
    <w:name w:val="E3D8B02C8CD445518ED13A097B508808"/>
  </w:style>
  <w:style w:type="paragraph" w:customStyle="1" w:styleId="5A6843596565456C8B1A4F033EF2F371">
    <w:name w:val="5A6843596565456C8B1A4F033EF2F371"/>
  </w:style>
  <w:style w:type="paragraph" w:customStyle="1" w:styleId="CB1FDBC4E77647D4A3350898656571EA">
    <w:name w:val="CB1FDBC4E77647D4A3350898656571EA"/>
  </w:style>
  <w:style w:type="paragraph" w:customStyle="1" w:styleId="CB8B1C722B104DCC8484C0EB5048B161">
    <w:name w:val="CB8B1C722B104DCC8484C0EB5048B161"/>
  </w:style>
  <w:style w:type="paragraph" w:customStyle="1" w:styleId="51B68799C4B14421931ECCEED4F67203">
    <w:name w:val="51B68799C4B14421931ECCEED4F67203"/>
  </w:style>
  <w:style w:type="paragraph" w:customStyle="1" w:styleId="0B29E6C343D54B0199EBA3816CFA2862">
    <w:name w:val="0B29E6C343D54B0199EBA3816CFA2862"/>
  </w:style>
  <w:style w:type="paragraph" w:customStyle="1" w:styleId="60CE95482F5C43598973112DBA06DEF1">
    <w:name w:val="60CE95482F5C43598973112DBA06DEF1"/>
  </w:style>
  <w:style w:type="paragraph" w:customStyle="1" w:styleId="388184D824B6448293952460F061ED87">
    <w:name w:val="388184D824B6448293952460F061ED87"/>
  </w:style>
  <w:style w:type="paragraph" w:customStyle="1" w:styleId="B42EC16561384D0D9B0A1580800D3F1E">
    <w:name w:val="B42EC16561384D0D9B0A1580800D3F1E"/>
  </w:style>
  <w:style w:type="paragraph" w:customStyle="1" w:styleId="BE62544BAEC04171A0202C89117BD721">
    <w:name w:val="BE62544BAEC04171A0202C89117BD721"/>
  </w:style>
  <w:style w:type="paragraph" w:customStyle="1" w:styleId="8E0E55918B114410A605ADCD6A1F6077">
    <w:name w:val="8E0E55918B114410A605ADCD6A1F6077"/>
  </w:style>
  <w:style w:type="paragraph" w:customStyle="1" w:styleId="87E3B088AFCD451C822063FAAE85EA1E">
    <w:name w:val="87E3B088AFCD451C822063FAAE85EA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BC185-8E20-4ACF-97AA-9CAB70B391C8}">
  <ds:schemaRefs>
    <ds:schemaRef ds:uri="http://schemas.microsoft.com/sharepoint/v3/contenttype/forms"/>
  </ds:schemaRefs>
</ds:datastoreItem>
</file>

<file path=customXml/itemProps2.xml><?xml version="1.0" encoding="utf-8"?>
<ds:datastoreItem xmlns:ds="http://schemas.openxmlformats.org/officeDocument/2006/customXml" ds:itemID="{8E9D665E-9F2B-4523-84BE-A4382ED5311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7E37A00-9097-4418-AAC3-EE764BD194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061353-8B05-4138-89AB-9CCBB9AD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startup checklist.dotx</Template>
  <TotalTime>0</TotalTime>
  <Pages>3</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WELCOME TO TRENDTROOVE</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TRENDTROOVE</dc:title>
  <dc:subject/>
  <dc:creator/>
  <cp:keywords/>
  <dc:description/>
  <cp:lastModifiedBy/>
  <cp:revision>1</cp:revision>
  <dcterms:created xsi:type="dcterms:W3CDTF">2023-11-15T14:08:00Z</dcterms:created>
  <dcterms:modified xsi:type="dcterms:W3CDTF">2023-11-22T12:45:00Z</dcterms:modified>
  <cp:contentStatus>My Business Proposal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